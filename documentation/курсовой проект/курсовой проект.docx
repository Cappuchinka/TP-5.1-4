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4395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216D808D" w14:textId="77777777" w:rsidR="00111698" w:rsidRPr="006F4488" w:rsidRDefault="00111698" w:rsidP="00111698">
      <w:pPr>
        <w:spacing w:after="0" w:line="240" w:lineRule="auto"/>
        <w:ind w:left="-426" w:right="-286"/>
        <w:jc w:val="center"/>
        <w:rPr>
          <w:rFonts w:ascii="Times New Roman" w:hAnsi="Times New Roman"/>
          <w:b/>
          <w:color w:val="000000"/>
          <w:spacing w:val="-20"/>
          <w:sz w:val="28"/>
          <w:szCs w:val="28"/>
        </w:rPr>
      </w:pPr>
      <w:r w:rsidRPr="006F4488">
        <w:rPr>
          <w:rFonts w:ascii="Times New Roman" w:hAnsi="Times New Roman"/>
          <w:b/>
          <w:color w:val="000000"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0E95766" w14:textId="77777777" w:rsidR="00111698" w:rsidRPr="006F4488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color w:val="000000"/>
          <w:spacing w:val="-20"/>
          <w:sz w:val="28"/>
          <w:szCs w:val="28"/>
        </w:rPr>
      </w:pPr>
      <w:r w:rsidRPr="006F4488">
        <w:rPr>
          <w:rFonts w:ascii="Times New Roman" w:hAnsi="Times New Roman"/>
          <w:b/>
          <w:color w:val="000000"/>
          <w:spacing w:val="-20"/>
          <w:sz w:val="28"/>
          <w:szCs w:val="28"/>
        </w:rPr>
        <w:t>ВЫСШЕГО ОБРАЗОВАНИЯ</w:t>
      </w:r>
    </w:p>
    <w:p w14:paraId="4F2C0DE6" w14:textId="2A668A95" w:rsidR="00111698" w:rsidRPr="006F4488" w:rsidRDefault="00111698" w:rsidP="00D92FE9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F4488">
        <w:rPr>
          <w:rFonts w:ascii="Times New Roman" w:hAnsi="Times New Roman"/>
          <w:b/>
          <w:color w:val="000000"/>
          <w:sz w:val="28"/>
          <w:szCs w:val="28"/>
        </w:rPr>
        <w:t>«ВОРОНЕЖСК</w:t>
      </w:r>
      <w:r w:rsidR="00D92FE9" w:rsidRPr="006F4488">
        <w:rPr>
          <w:rFonts w:ascii="Times New Roman" w:hAnsi="Times New Roman"/>
          <w:b/>
          <w:color w:val="000000"/>
          <w:sz w:val="28"/>
          <w:szCs w:val="28"/>
        </w:rPr>
        <w:t>ИЙ ГОСУДАРСТВЕННЫЙ УНИВЕРСИТЕТ»</w:t>
      </w:r>
    </w:p>
    <w:p w14:paraId="681DFF44" w14:textId="08806FDF" w:rsidR="00111698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425075E9" w14:textId="77777777" w:rsidR="00D92FE9" w:rsidRPr="008F23F9" w:rsidRDefault="00D92FE9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61D6D088" w14:textId="2796294F" w:rsidR="00111698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0" w:name="_Toc105323248"/>
      <w:bookmarkStart w:id="1" w:name="_Toc105525808"/>
      <w:r w:rsidRPr="008F23F9">
        <w:rPr>
          <w:rFonts w:ascii="Times New Roman" w:hAnsi="Times New Roman"/>
          <w:color w:val="000000"/>
          <w:sz w:val="28"/>
          <w:szCs w:val="28"/>
        </w:rPr>
        <w:t>Факультет</w:t>
      </w:r>
      <w:r>
        <w:rPr>
          <w:rFonts w:ascii="Times New Roman" w:hAnsi="Times New Roman"/>
          <w:color w:val="000000"/>
          <w:sz w:val="28"/>
          <w:szCs w:val="28"/>
        </w:rPr>
        <w:t xml:space="preserve"> компьютерных наук</w:t>
      </w:r>
      <w:bookmarkEnd w:id="0"/>
      <w:bookmarkEnd w:id="1"/>
    </w:p>
    <w:p w14:paraId="46BB923E" w14:textId="77777777" w:rsidR="00D92FE9" w:rsidRPr="008F23F9" w:rsidRDefault="00D92FE9" w:rsidP="00111698">
      <w:pPr>
        <w:spacing w:after="0" w:line="360" w:lineRule="auto"/>
        <w:jc w:val="center"/>
        <w:outlineLvl w:val="0"/>
        <w:rPr>
          <w:rFonts w:ascii="Times New Roman" w:hAnsi="Times New Roman"/>
          <w:i/>
          <w:color w:val="000000"/>
          <w:sz w:val="28"/>
          <w:szCs w:val="28"/>
        </w:rPr>
      </w:pPr>
    </w:p>
    <w:p w14:paraId="491993A9" w14:textId="77777777" w:rsidR="00D92FE9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2" w:name="_Toc105323249"/>
      <w:bookmarkStart w:id="3" w:name="_Toc105525809"/>
      <w:r w:rsidRPr="008F23F9"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92FE9">
        <w:rPr>
          <w:rFonts w:ascii="Times New Roman" w:hAnsi="Times New Roman"/>
          <w:color w:val="000000"/>
          <w:sz w:val="28"/>
          <w:szCs w:val="28"/>
        </w:rPr>
        <w:t xml:space="preserve">программирования и </w:t>
      </w:r>
      <w:r>
        <w:rPr>
          <w:rFonts w:ascii="Times New Roman" w:hAnsi="Times New Roman"/>
          <w:color w:val="000000"/>
          <w:sz w:val="28"/>
          <w:szCs w:val="28"/>
        </w:rPr>
        <w:t xml:space="preserve">информационных </w:t>
      </w:r>
      <w:bookmarkEnd w:id="2"/>
      <w:bookmarkEnd w:id="3"/>
      <w:r w:rsidR="00D92FE9">
        <w:rPr>
          <w:rFonts w:ascii="Times New Roman" w:hAnsi="Times New Roman"/>
          <w:color w:val="000000"/>
          <w:sz w:val="28"/>
          <w:szCs w:val="28"/>
        </w:rPr>
        <w:t>технологий</w:t>
      </w:r>
    </w:p>
    <w:p w14:paraId="7E38BA4D" w14:textId="77777777" w:rsidR="00D92FE9" w:rsidRDefault="00D92FE9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090AE2C7" w14:textId="653D31A0" w:rsidR="00111698" w:rsidRPr="008F23F9" w:rsidRDefault="00D92FE9" w:rsidP="00111698">
      <w:pPr>
        <w:spacing w:after="0" w:line="360" w:lineRule="auto"/>
        <w:jc w:val="center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Мобильное приложени</w:t>
      </w:r>
      <w:r w:rsidR="00B93005"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 по фильмам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01AA98F4" w14:textId="77777777" w:rsidR="00111698" w:rsidRDefault="00111698" w:rsidP="00111698">
      <w:pPr>
        <w:spacing w:after="0" w:line="360" w:lineRule="auto"/>
        <w:jc w:val="center"/>
        <w:rPr>
          <w:rFonts w:ascii="Times New Roman" w:hAnsi="Times New Roman"/>
          <w:i/>
          <w:color w:val="000000"/>
          <w:sz w:val="28"/>
          <w:szCs w:val="28"/>
        </w:rPr>
      </w:pPr>
    </w:p>
    <w:p w14:paraId="76B3CB80" w14:textId="027EC1DC" w:rsidR="00111698" w:rsidRDefault="00111698" w:rsidP="00D92FE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C1C255C" w14:textId="2A8B495E" w:rsidR="00D92FE9" w:rsidRDefault="00D92FE9" w:rsidP="00D92F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</w:t>
      </w:r>
      <w:r w:rsidR="00B93005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ект</w:t>
      </w:r>
    </w:p>
    <w:p w14:paraId="1E4E8F63" w14:textId="5AF89E36" w:rsidR="00111698" w:rsidRDefault="00111698" w:rsidP="00D92FE9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 w:rsidR="00B93005">
        <w:rPr>
          <w:rFonts w:ascii="Times New Roman" w:hAnsi="Times New Roman"/>
          <w:sz w:val="28"/>
          <w:szCs w:val="28"/>
        </w:rPr>
        <w:t>Технологии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4108E480" w14:textId="77275D7D" w:rsidR="00D92FE9" w:rsidRDefault="00D92FE9" w:rsidP="00D92FE9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09.03.04 Информационные системы и технологии</w:t>
      </w:r>
    </w:p>
    <w:p w14:paraId="0B9274BA" w14:textId="5D0BF8CE" w:rsidR="00111698" w:rsidRDefault="00111698" w:rsidP="00D92FE9">
      <w:pPr>
        <w:tabs>
          <w:tab w:val="left" w:pos="3402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3028D085" w14:textId="77777777" w:rsidR="00D92FE9" w:rsidRDefault="00D92FE9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02A9AC" w14:textId="70149EBF" w:rsidR="006F4488" w:rsidRPr="00B93005" w:rsidRDefault="00B93005" w:rsidP="006F4488">
      <w:pPr>
        <w:pStyle w:val="affc"/>
      </w:pPr>
      <w:r w:rsidRPr="00B93005">
        <w:t xml:space="preserve">Зав. кафедрой </w:t>
      </w:r>
      <w:r>
        <w:t>_</w:t>
      </w:r>
      <w:r w:rsidRPr="00B93005">
        <w:t>________________</w:t>
      </w:r>
      <w:r>
        <w:t xml:space="preserve">С. Д. Махортов, </w:t>
      </w:r>
      <w:proofErr w:type="spellStart"/>
      <w:r>
        <w:t>д.ф-м.н</w:t>
      </w:r>
      <w:proofErr w:type="spellEnd"/>
      <w:r>
        <w:t>.,</w:t>
      </w:r>
      <w:r w:rsidRPr="00B93005">
        <w:t xml:space="preserve"> </w:t>
      </w:r>
      <w:r>
        <w:t>профессор</w:t>
      </w:r>
    </w:p>
    <w:p w14:paraId="25C7C71F" w14:textId="29398B68" w:rsidR="00B93005" w:rsidRDefault="00B93005" w:rsidP="006F4488">
      <w:pPr>
        <w:pStyle w:val="affc"/>
      </w:pPr>
      <w:r w:rsidRPr="00F76D6D">
        <w:t>Обучающийся</w:t>
      </w:r>
      <w:r>
        <w:t xml:space="preserve"> __________________П.</w:t>
      </w:r>
      <w:r w:rsidR="00A221F5" w:rsidRPr="00A221F5">
        <w:t xml:space="preserve"> </w:t>
      </w:r>
      <w:r>
        <w:t>В. Волченко</w:t>
      </w:r>
      <w:r w:rsidRPr="00F76D6D">
        <w:t xml:space="preserve">, 3 курс, д/о </w:t>
      </w:r>
    </w:p>
    <w:p w14:paraId="2A31D094" w14:textId="1FA5EE66" w:rsidR="006F4488" w:rsidRDefault="006F4488" w:rsidP="006F4488">
      <w:pPr>
        <w:pStyle w:val="affc"/>
      </w:pPr>
      <w:r>
        <w:t>Обучающийся __________________А.</w:t>
      </w:r>
      <w:r w:rsidR="00A221F5" w:rsidRPr="00A221F5">
        <w:t xml:space="preserve"> </w:t>
      </w:r>
      <w:r>
        <w:t>А</w:t>
      </w:r>
      <w:r w:rsidRPr="00F76D6D">
        <w:t>.</w:t>
      </w:r>
      <w:r w:rsidR="00A221F5" w:rsidRPr="00A221F5">
        <w:t xml:space="preserve"> </w:t>
      </w:r>
      <w:r>
        <w:t>Петров</w:t>
      </w:r>
      <w:r w:rsidRPr="00F76D6D">
        <w:t xml:space="preserve">, 3 курс, д/о </w:t>
      </w:r>
    </w:p>
    <w:p w14:paraId="2AAFC2CF" w14:textId="3BB77BD2" w:rsidR="00B93005" w:rsidRDefault="00B93005" w:rsidP="00B93005">
      <w:pPr>
        <w:pStyle w:val="affc"/>
      </w:pPr>
      <w:r w:rsidRPr="00F76D6D">
        <w:t>Руководитель __________________В.</w:t>
      </w:r>
      <w:r w:rsidR="00A221F5" w:rsidRPr="00A221F5">
        <w:t xml:space="preserve"> </w:t>
      </w:r>
      <w:r w:rsidRPr="00F76D6D">
        <w:t>С. Тарасов, ст. преподаватель</w:t>
      </w:r>
    </w:p>
    <w:p w14:paraId="3D095933" w14:textId="2DFF2C19" w:rsidR="00B93005" w:rsidRPr="00F76D6D" w:rsidRDefault="00B93005" w:rsidP="00B93005">
      <w:pPr>
        <w:pStyle w:val="affc"/>
      </w:pPr>
      <w:r>
        <w:t>Руководитель</w:t>
      </w:r>
      <w:r w:rsidR="00A221F5" w:rsidRPr="00A221F5">
        <w:t xml:space="preserve"> </w:t>
      </w:r>
      <w:r>
        <w:t>___________________И.</w:t>
      </w:r>
      <w:r w:rsidR="00A221F5" w:rsidRPr="00A221F5">
        <w:t xml:space="preserve"> </w:t>
      </w:r>
      <w:r>
        <w:t>В.</w:t>
      </w:r>
      <w:r w:rsidR="00A221F5" w:rsidRPr="00A221F5">
        <w:t xml:space="preserve"> </w:t>
      </w:r>
      <w:r>
        <w:t>Клейменов, ассистент</w:t>
      </w:r>
    </w:p>
    <w:p w14:paraId="0D90023D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B29D3F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950DB7C" w14:textId="0AE4553A" w:rsidR="004319F3" w:rsidRPr="004C2AE7" w:rsidRDefault="00111698" w:rsidP="006F4488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</w:t>
      </w:r>
      <w:r w:rsidR="006F44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2022</w:t>
      </w:r>
    </w:p>
    <w:p w14:paraId="32577D26" w14:textId="2CFA0E23" w:rsidR="00FC5E14" w:rsidRPr="007435BD" w:rsidRDefault="00BC109B" w:rsidP="00B93005">
      <w:pPr>
        <w:pStyle w:val="afc"/>
      </w:pPr>
      <w:bookmarkStart w:id="4" w:name="_Toc53690659"/>
      <w:bookmarkStart w:id="5" w:name="_Toc104476294"/>
      <w:bookmarkStart w:id="6" w:name="_Toc104476445"/>
      <w:bookmarkStart w:id="7" w:name="_Toc104485644"/>
      <w:bookmarkStart w:id="8" w:name="_Toc104798991"/>
      <w:bookmarkStart w:id="9" w:name="_Toc104805947"/>
      <w:bookmarkStart w:id="10" w:name="_Toc105100112"/>
      <w:bookmarkStart w:id="11" w:name="_Toc105100159"/>
      <w:bookmarkStart w:id="12" w:name="_Toc105100360"/>
      <w:bookmarkStart w:id="13" w:name="_Toc105280183"/>
      <w:bookmarkStart w:id="14" w:name="_Toc105323305"/>
      <w:bookmarkStart w:id="15" w:name="_Toc105323390"/>
      <w:bookmarkStart w:id="16" w:name="_Toc105323546"/>
      <w:bookmarkStart w:id="17" w:name="_Toc105342033"/>
      <w:r w:rsidRPr="007435BD">
        <w:lastRenderedPageBreak/>
        <w:t>С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7435BD" w:rsidRPr="007435BD">
        <w:t>одержание</w:t>
      </w:r>
    </w:p>
    <w:p w14:paraId="575B2EF9" w14:textId="5DC1BE63" w:rsidR="00F62E66" w:rsidRPr="00F62E66" w:rsidRDefault="00F12BB2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F62E66">
        <w:rPr>
          <w:rFonts w:ascii="Times New Roman" w:hAnsi="Times New Roman"/>
          <w:sz w:val="28"/>
          <w:szCs w:val="28"/>
        </w:rPr>
        <w:fldChar w:fldCharType="begin"/>
      </w:r>
      <w:r w:rsidRPr="00F62E66">
        <w:rPr>
          <w:rFonts w:ascii="Times New Roman" w:hAnsi="Times New Roman"/>
          <w:sz w:val="28"/>
          <w:szCs w:val="28"/>
        </w:rPr>
        <w:instrText xml:space="preserve"> TOC \o "1-3" \h \z \t "Название Параграфа;2;Список использованных источников;1;Название главы;1;Название Пункта;3;Название Параграфы;2" </w:instrText>
      </w:r>
      <w:r w:rsidRPr="00F62E66">
        <w:rPr>
          <w:rFonts w:ascii="Times New Roman" w:hAnsi="Times New Roman"/>
          <w:sz w:val="28"/>
          <w:szCs w:val="28"/>
        </w:rPr>
        <w:fldChar w:fldCharType="separate"/>
      </w:r>
      <w:hyperlink w:anchor="_Toc133225814" w:history="1">
        <w:r w:rsidR="00F62E66" w:rsidRPr="00F62E66">
          <w:rPr>
            <w:rStyle w:val="ae"/>
            <w:rFonts w:ascii="Times New Roman" w:hAnsi="Times New Roman"/>
            <w:noProof/>
            <w:sz w:val="28"/>
            <w:szCs w:val="28"/>
          </w:rPr>
          <w:t>1 Постановка задачи</w:t>
        </w:r>
        <w:r w:rsidR="00F62E66" w:rsidRPr="00F62E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62E66"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62E66" w:rsidRPr="00F62E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_Toc133225814 \h </w:instrText>
        </w:r>
        <w:r w:rsidR="00F62E66" w:rsidRPr="00F62E66">
          <w:rPr>
            <w:rFonts w:ascii="Times New Roman" w:hAnsi="Times New Roman"/>
            <w:noProof/>
            <w:webHidden/>
            <w:sz w:val="28"/>
            <w:szCs w:val="28"/>
          </w:rPr>
        </w:r>
        <w:r w:rsidR="00F62E66"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2E66" w:rsidRPr="00F62E66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F62E66"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25FB45" w14:textId="077940AF" w:rsidR="00F62E66" w:rsidRPr="00F62E66" w:rsidRDefault="00F62E66">
      <w:pPr>
        <w:pStyle w:val="21"/>
        <w:rPr>
          <w:rFonts w:ascii="Times New Roman" w:eastAsiaTheme="minorEastAsia" w:hAnsi="Times New Roman"/>
          <w:noProof/>
          <w:sz w:val="28"/>
          <w:szCs w:val="28"/>
        </w:rPr>
      </w:pPr>
      <w:hyperlink w:anchor="_Toc133225815" w:history="1">
        <w:r w:rsidRPr="00F62E66">
          <w:rPr>
            <w:rStyle w:val="ae"/>
            <w:rFonts w:ascii="Times New Roman" w:hAnsi="Times New Roman"/>
            <w:noProof/>
            <w:sz w:val="28"/>
            <w:szCs w:val="28"/>
          </w:rPr>
          <w:t>1.1 Цель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_Toc133225815 \h </w:instrTex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2566BA" w14:textId="14833428" w:rsidR="00F62E66" w:rsidRPr="00F62E66" w:rsidRDefault="00F62E66">
      <w:pPr>
        <w:pStyle w:val="21"/>
        <w:rPr>
          <w:rFonts w:ascii="Times New Roman" w:eastAsiaTheme="minorEastAsia" w:hAnsi="Times New Roman"/>
          <w:noProof/>
          <w:sz w:val="28"/>
          <w:szCs w:val="28"/>
        </w:rPr>
      </w:pPr>
      <w:hyperlink w:anchor="_Toc133225816" w:history="1">
        <w:r w:rsidRPr="00F62E66">
          <w:rPr>
            <w:rStyle w:val="ae"/>
            <w:rFonts w:ascii="Times New Roman" w:hAnsi="Times New Roman"/>
            <w:noProof/>
            <w:sz w:val="28"/>
            <w:szCs w:val="28"/>
          </w:rPr>
          <w:t>1.2 Сфера применения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_Toc133225816 \h </w:instrTex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E2AD30" w14:textId="156C6D3E" w:rsidR="00F62E66" w:rsidRPr="00F62E66" w:rsidRDefault="00F62E66">
      <w:pPr>
        <w:pStyle w:val="21"/>
        <w:rPr>
          <w:rFonts w:ascii="Times New Roman" w:eastAsiaTheme="minorEastAsia" w:hAnsi="Times New Roman"/>
          <w:noProof/>
          <w:sz w:val="28"/>
          <w:szCs w:val="28"/>
        </w:rPr>
      </w:pPr>
      <w:hyperlink w:anchor="_Toc133225817" w:history="1">
        <w:r w:rsidRPr="00F62E66">
          <w:rPr>
            <w:rStyle w:val="ae"/>
            <w:rFonts w:ascii="Times New Roman" w:hAnsi="Times New Roman"/>
            <w:noProof/>
            <w:sz w:val="28"/>
            <w:szCs w:val="28"/>
          </w:rPr>
          <w:t>1.3 Требования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_Toc133225817 \h </w:instrTex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1AC614" w14:textId="0B6FCF86" w:rsidR="00F62E66" w:rsidRPr="00F62E66" w:rsidRDefault="00F62E66">
      <w:pPr>
        <w:pStyle w:val="21"/>
        <w:rPr>
          <w:rFonts w:ascii="Times New Roman" w:eastAsiaTheme="minorEastAsia" w:hAnsi="Times New Roman"/>
          <w:noProof/>
          <w:sz w:val="28"/>
          <w:szCs w:val="28"/>
        </w:rPr>
      </w:pPr>
      <w:hyperlink w:anchor="_Toc133225818" w:history="1">
        <w:r w:rsidRPr="00F62E66">
          <w:rPr>
            <w:rStyle w:val="ae"/>
            <w:rFonts w:ascii="Times New Roman" w:hAnsi="Times New Roman"/>
            <w:noProof/>
            <w:sz w:val="28"/>
            <w:szCs w:val="28"/>
          </w:rPr>
          <w:t>1.4 Задачи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_Toc133225818 \h </w:instrTex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DDD94" w14:textId="23F328E7" w:rsidR="00F62E66" w:rsidRPr="00F62E66" w:rsidRDefault="00F62E6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225819" w:history="1">
        <w:r w:rsidRPr="00F62E66">
          <w:rPr>
            <w:rStyle w:val="ae"/>
            <w:rFonts w:ascii="Times New Roman" w:hAnsi="Times New Roman"/>
            <w:noProof/>
            <w:sz w:val="28"/>
            <w:szCs w:val="28"/>
          </w:rPr>
          <w:t>2 Анализ предметной области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_Toc133225819 \h </w:instrTex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9A81AF" w14:textId="286EE70D" w:rsidR="00F62E66" w:rsidRPr="00F62E66" w:rsidRDefault="00F62E66">
      <w:pPr>
        <w:pStyle w:val="21"/>
        <w:rPr>
          <w:rFonts w:ascii="Times New Roman" w:eastAsiaTheme="minorEastAsia" w:hAnsi="Times New Roman"/>
          <w:noProof/>
          <w:sz w:val="28"/>
          <w:szCs w:val="28"/>
        </w:rPr>
      </w:pPr>
      <w:hyperlink w:anchor="_Toc133225820" w:history="1">
        <w:r w:rsidRPr="00F62E66">
          <w:rPr>
            <w:rStyle w:val="ae"/>
            <w:rFonts w:ascii="Times New Roman" w:hAnsi="Times New Roman"/>
            <w:noProof/>
            <w:sz w:val="28"/>
            <w:szCs w:val="28"/>
          </w:rPr>
          <w:t>2.1 Целевая аудитория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_Toc133225820 \h </w:instrTex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6DE76D" w14:textId="76C40D90" w:rsidR="00F62E66" w:rsidRPr="00F62E66" w:rsidRDefault="00F62E66">
      <w:pPr>
        <w:pStyle w:val="21"/>
        <w:rPr>
          <w:rFonts w:ascii="Times New Roman" w:eastAsiaTheme="minorEastAsia" w:hAnsi="Times New Roman"/>
          <w:noProof/>
          <w:sz w:val="28"/>
          <w:szCs w:val="28"/>
        </w:rPr>
      </w:pPr>
      <w:hyperlink w:anchor="_Toc133225821" w:history="1">
        <w:r w:rsidRPr="00F62E66">
          <w:rPr>
            <w:rStyle w:val="ae"/>
            <w:rFonts w:ascii="Times New Roman" w:hAnsi="Times New Roman"/>
            <w:noProof/>
            <w:sz w:val="28"/>
            <w:szCs w:val="28"/>
          </w:rPr>
          <w:t>2.2 Обзор аналогов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_Toc133225821 \h </w:instrTex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62E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A18D26" w14:textId="2A7D602E" w:rsidR="00F62E66" w:rsidRDefault="00F12BB2" w:rsidP="00B9300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62E66">
        <w:rPr>
          <w:rFonts w:ascii="Times New Roman" w:hAnsi="Times New Roman"/>
          <w:sz w:val="28"/>
          <w:szCs w:val="28"/>
        </w:rPr>
        <w:fldChar w:fldCharType="end"/>
      </w:r>
    </w:p>
    <w:p w14:paraId="4195CA44" w14:textId="6AC4250D" w:rsidR="005F75F7" w:rsidRPr="00B93005" w:rsidRDefault="00F62E66" w:rsidP="00F62E6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C8C968" w14:textId="713205AC" w:rsidR="007A2DA5" w:rsidRDefault="007435BD" w:rsidP="00E77170">
      <w:pPr>
        <w:pStyle w:val="a4"/>
      </w:pPr>
      <w:bookmarkStart w:id="18" w:name="_Toc133225814"/>
      <w:r>
        <w:lastRenderedPageBreak/>
        <w:t>Постановка задачи</w:t>
      </w:r>
      <w:bookmarkEnd w:id="18"/>
    </w:p>
    <w:p w14:paraId="27107C44" w14:textId="75B57BB8" w:rsidR="007435BD" w:rsidRDefault="007435BD" w:rsidP="00B93005">
      <w:pPr>
        <w:pStyle w:val="afd"/>
      </w:pPr>
      <w:r w:rsidRPr="00E73BAE">
        <w:t>Разработать мобильное приложение по фильмам, которое позвол</w:t>
      </w:r>
      <w:r w:rsidR="00B93005">
        <w:t>ить</w:t>
      </w:r>
      <w:r w:rsidRPr="00E73BAE">
        <w:t xml:space="preserve"> пользователям находить и просматривать информацию о фильмах, создавать список желаемого, оставлять отзывы</w:t>
      </w:r>
      <w:r>
        <w:t>.</w:t>
      </w:r>
    </w:p>
    <w:p w14:paraId="230B35EC" w14:textId="29F88A38" w:rsidR="002E10A6" w:rsidRDefault="007435BD" w:rsidP="007435BD">
      <w:pPr>
        <w:pStyle w:val="a5"/>
      </w:pPr>
      <w:bookmarkStart w:id="19" w:name="_Toc133225815"/>
      <w:r>
        <w:t>Цель</w:t>
      </w:r>
      <w:bookmarkEnd w:id="19"/>
    </w:p>
    <w:p w14:paraId="165FF056" w14:textId="28E1A681" w:rsidR="007435BD" w:rsidRDefault="007435BD" w:rsidP="00B93005">
      <w:pPr>
        <w:pStyle w:val="afd"/>
      </w:pPr>
      <w:r w:rsidRPr="007435BD">
        <w:t xml:space="preserve">Целью данного проекта является создание мобильного приложения для любителей кино, которое обеспечивает доступ к различным категориям фильмов, позволяет создавать список желаемого и оставлять отзывы. Главной целью является удовлетворение потребностей пользователей в получении информации о </w:t>
      </w:r>
      <w:r w:rsidR="00B93005">
        <w:t>фильмах</w:t>
      </w:r>
      <w:r w:rsidRPr="007435BD">
        <w:t>.</w:t>
      </w:r>
    </w:p>
    <w:p w14:paraId="7DC999B7" w14:textId="3C3EE992" w:rsidR="007435BD" w:rsidRDefault="007435BD" w:rsidP="007435BD">
      <w:pPr>
        <w:pStyle w:val="a5"/>
      </w:pPr>
      <w:bookmarkStart w:id="20" w:name="_Toc133225816"/>
      <w:r>
        <w:t>Сфера применения</w:t>
      </w:r>
      <w:bookmarkEnd w:id="20"/>
    </w:p>
    <w:p w14:paraId="12749BA3" w14:textId="6398BDC8" w:rsidR="007435BD" w:rsidRDefault="007435BD" w:rsidP="00B93005">
      <w:pPr>
        <w:pStyle w:val="afd"/>
      </w:pPr>
      <w:r>
        <w:t xml:space="preserve">Мобильное приложение по фильмам может быть полезным для широкого круга пользователей, которые интересуются кино и желают получать быстрый доступ к информации о </w:t>
      </w:r>
      <w:r w:rsidR="00B93005">
        <w:t>фильмах</w:t>
      </w:r>
      <w:r>
        <w:t>. Основные сферы применения приложения могут включать в себя:</w:t>
      </w:r>
    </w:p>
    <w:p w14:paraId="1E836906" w14:textId="77777777" w:rsidR="007435BD" w:rsidRDefault="007435BD" w:rsidP="00B93005">
      <w:pPr>
        <w:pStyle w:val="afd"/>
      </w:pPr>
      <w:r>
        <w:t>Пользователи, которые хотят выбрать фильм для просмотра на досуге.</w:t>
      </w:r>
    </w:p>
    <w:p w14:paraId="3260D67C" w14:textId="77777777" w:rsidR="007435BD" w:rsidRDefault="007435BD" w:rsidP="00B93005">
      <w:pPr>
        <w:pStyle w:val="afd"/>
      </w:pPr>
      <w:r>
        <w:t>Любители кино, которые желают быть в курсе новинок кинопроизводства.</w:t>
      </w:r>
    </w:p>
    <w:p w14:paraId="48111B94" w14:textId="77777777" w:rsidR="007435BD" w:rsidRDefault="007435BD" w:rsidP="00B93005">
      <w:pPr>
        <w:pStyle w:val="afd"/>
      </w:pPr>
      <w:r>
        <w:t>Кинокритики и блогеры, которые пишут обзоры и рецензии на фильмы и могут использовать приложение для упрощения своей работы.</w:t>
      </w:r>
    </w:p>
    <w:p w14:paraId="15082DF6" w14:textId="44C107C1" w:rsidR="007435BD" w:rsidRDefault="007435BD" w:rsidP="00B93005">
      <w:pPr>
        <w:pStyle w:val="afd"/>
      </w:pPr>
      <w:r>
        <w:t>Таким образом, мобильное приложение по фильмам может найти своих пользователей в разных сферах, связанных с киноиндустрией, и обеспечить им быстрый и удобный доступ к информации о фильмах и возможности их просмотра</w:t>
      </w:r>
      <w:r w:rsidRPr="007435BD">
        <w:t>.</w:t>
      </w:r>
    </w:p>
    <w:p w14:paraId="5B00FCFF" w14:textId="6F34647B" w:rsidR="007435BD" w:rsidRDefault="007435BD" w:rsidP="007435BD">
      <w:pPr>
        <w:pStyle w:val="a5"/>
      </w:pPr>
      <w:bookmarkStart w:id="21" w:name="_Toc133225817"/>
      <w:r>
        <w:lastRenderedPageBreak/>
        <w:t>Требования</w:t>
      </w:r>
      <w:bookmarkEnd w:id="21"/>
    </w:p>
    <w:p w14:paraId="646E7692" w14:textId="77777777" w:rsidR="007435BD" w:rsidRPr="00EE63D9" w:rsidRDefault="007435BD" w:rsidP="00B93005">
      <w:pPr>
        <w:pStyle w:val="afd"/>
      </w:pPr>
      <w:r w:rsidRPr="00EE63D9">
        <w:t>Для разработки мобильного приложения по фильмам необходимо определить следующие требования:</w:t>
      </w:r>
    </w:p>
    <w:p w14:paraId="7CC7AC0F" w14:textId="1D1BB803" w:rsidR="007435BD" w:rsidRPr="00EE63D9" w:rsidRDefault="007435BD" w:rsidP="00B93005">
      <w:pPr>
        <w:pStyle w:val="a"/>
      </w:pPr>
      <w:r w:rsidRPr="00EE63D9">
        <w:t>Разделение фильмов на категории (жанры, годы выпуска, страны производства и т.д.)</w:t>
      </w:r>
    </w:p>
    <w:p w14:paraId="1320B74F" w14:textId="3D5A5547" w:rsidR="007435BD" w:rsidRPr="00EE63D9" w:rsidRDefault="007435BD" w:rsidP="00B93005">
      <w:pPr>
        <w:pStyle w:val="a"/>
      </w:pPr>
      <w:r w:rsidRPr="00EE63D9">
        <w:t>Создание списка желаемого с возможностью добавления/удаления фильмов</w:t>
      </w:r>
    </w:p>
    <w:p w14:paraId="69250EEA" w14:textId="6F80724F" w:rsidR="007435BD" w:rsidRPr="00EE63D9" w:rsidRDefault="007435BD" w:rsidP="00B93005">
      <w:pPr>
        <w:pStyle w:val="a"/>
      </w:pPr>
      <w:r w:rsidRPr="00EE63D9">
        <w:t>Возможность оставлять рецензии на фильмы</w:t>
      </w:r>
    </w:p>
    <w:p w14:paraId="4DBA1035" w14:textId="1D505E4F" w:rsidR="007435BD" w:rsidRPr="00EE63D9" w:rsidRDefault="007435BD" w:rsidP="00B93005">
      <w:pPr>
        <w:pStyle w:val="a"/>
      </w:pPr>
      <w:r w:rsidRPr="00EE63D9">
        <w:t>Простой и интуитивно понятный пользовательский интерфейс</w:t>
      </w:r>
    </w:p>
    <w:p w14:paraId="3F12B5B9" w14:textId="2A20B00E" w:rsidR="007435BD" w:rsidRDefault="007435BD" w:rsidP="0030534C">
      <w:pPr>
        <w:pStyle w:val="a"/>
      </w:pPr>
      <w:r w:rsidRPr="00EE63D9">
        <w:t>Высокая скорость загрузки и работы приложения</w:t>
      </w:r>
    </w:p>
    <w:p w14:paraId="50697EB2" w14:textId="0E28E017" w:rsidR="00B70332" w:rsidRDefault="00B70332" w:rsidP="00B70332">
      <w:pPr>
        <w:pStyle w:val="a5"/>
      </w:pPr>
      <w:bookmarkStart w:id="22" w:name="_Toc133225818"/>
      <w:r>
        <w:t>Задачи</w:t>
      </w:r>
      <w:bookmarkEnd w:id="22"/>
    </w:p>
    <w:p w14:paraId="51B81CB5" w14:textId="1BBAC519" w:rsidR="00B70332" w:rsidRDefault="00B70332" w:rsidP="0030534C">
      <w:pPr>
        <w:pStyle w:val="afd"/>
      </w:pPr>
      <w:r>
        <w:t>Основными задачами приложения являются:</w:t>
      </w:r>
    </w:p>
    <w:p w14:paraId="104A01C8" w14:textId="5026ACE9" w:rsidR="00B70332" w:rsidRDefault="00B70332" w:rsidP="00B93005">
      <w:pPr>
        <w:pStyle w:val="a"/>
      </w:pPr>
      <w:r>
        <w:t>Разработать архитектуру приложения и выбрать технологии, которые будут использоваться.</w:t>
      </w:r>
    </w:p>
    <w:p w14:paraId="304D8BAF" w14:textId="11BF6A0E" w:rsidR="00B70332" w:rsidRDefault="00B70332" w:rsidP="00B93005">
      <w:pPr>
        <w:pStyle w:val="a"/>
      </w:pPr>
      <w:r>
        <w:t>Создать базу данных фильмов, включая информацию о названии, описании, режиссерах, актерах, рейтингах, жанрах, годах выпуска и т.д.</w:t>
      </w:r>
    </w:p>
    <w:p w14:paraId="638B0D07" w14:textId="22CB592C" w:rsidR="00B70332" w:rsidRDefault="00B70332" w:rsidP="00B93005">
      <w:pPr>
        <w:pStyle w:val="a"/>
      </w:pPr>
      <w:r>
        <w:t>Создать дизайн приложения, включая макеты экранов, цветовую схему, иконки и т.д.</w:t>
      </w:r>
    </w:p>
    <w:p w14:paraId="77FAA9B3" w14:textId="7B7BA721" w:rsidR="00B70332" w:rsidRDefault="00B70332" w:rsidP="00B93005">
      <w:pPr>
        <w:pStyle w:val="a"/>
      </w:pPr>
      <w:r>
        <w:t>Разработать функциональность для разбивки фильмов на категории, включая жанры, год выпуска и т.д.</w:t>
      </w:r>
    </w:p>
    <w:p w14:paraId="185B169B" w14:textId="77777777" w:rsidR="00B70332" w:rsidRDefault="00B70332" w:rsidP="00B93005">
      <w:pPr>
        <w:pStyle w:val="a"/>
      </w:pPr>
      <w:r>
        <w:t>Создать функцию "Добавить в избранное", чтобы пользователи могли легко находить фильмы, которые они хотят посмотреть.</w:t>
      </w:r>
    </w:p>
    <w:p w14:paraId="1A602328" w14:textId="10CF75BC" w:rsidR="00B70332" w:rsidRDefault="00B70332" w:rsidP="00B93005">
      <w:pPr>
        <w:pStyle w:val="a"/>
      </w:pPr>
      <w:r>
        <w:lastRenderedPageBreak/>
        <w:t>Создать возможность для пользователей оставлять свои собственные отзывы.</w:t>
      </w:r>
    </w:p>
    <w:p w14:paraId="7531724C" w14:textId="079F2196" w:rsidR="00B70332" w:rsidRDefault="00B70332" w:rsidP="00B93005">
      <w:pPr>
        <w:pStyle w:val="a"/>
      </w:pPr>
      <w:r>
        <w:t>Добавить функцию поиска, которая позволяет пользователям быстро находить фильмы по названию, режиссеру, актерам и т.д.</w:t>
      </w:r>
    </w:p>
    <w:p w14:paraId="04FAB35E" w14:textId="2C0E4B8F" w:rsidR="00B70332" w:rsidRDefault="00B70332" w:rsidP="00B93005">
      <w:pPr>
        <w:pStyle w:val="a"/>
      </w:pPr>
      <w:r>
        <w:t>Оптимизировать производительность приложения и убедиться, что оно работает стабильно на разных устройствах и под разными условиями сети.</w:t>
      </w:r>
    </w:p>
    <w:p w14:paraId="51CD4567" w14:textId="6DEE7FA4" w:rsidR="00B70332" w:rsidRDefault="00B70332" w:rsidP="0030534C">
      <w:pPr>
        <w:pStyle w:val="a"/>
      </w:pPr>
      <w:r>
        <w:t>Протестировать приложение на предмет ошибок, проблем с безопасностью и других проблем, которые могут возникнуть в процессе использования.</w:t>
      </w:r>
    </w:p>
    <w:p w14:paraId="7AEB6376" w14:textId="77777777" w:rsidR="00E77170" w:rsidRDefault="00E77170">
      <w:pPr>
        <w:spacing w:after="160" w:line="259" w:lineRule="auto"/>
        <w:rPr>
          <w:rFonts w:ascii="Times New Roman" w:hAnsi="Times New Roman"/>
          <w:b/>
          <w:sz w:val="28"/>
        </w:rPr>
      </w:pPr>
      <w:r>
        <w:br w:type="page"/>
      </w:r>
    </w:p>
    <w:p w14:paraId="39E9455D" w14:textId="6992D747" w:rsidR="007435BD" w:rsidRDefault="00B70332" w:rsidP="00E77170">
      <w:pPr>
        <w:pStyle w:val="a4"/>
      </w:pPr>
      <w:bookmarkStart w:id="23" w:name="_Toc133225819"/>
      <w:r>
        <w:lastRenderedPageBreak/>
        <w:t>Анализ предметной обл</w:t>
      </w:r>
      <w:r w:rsidR="00B93005">
        <w:t>а</w:t>
      </w:r>
      <w:r>
        <w:t>сти</w:t>
      </w:r>
      <w:bookmarkEnd w:id="23"/>
    </w:p>
    <w:p w14:paraId="2D671164" w14:textId="5EF67E35" w:rsidR="00B70332" w:rsidRDefault="00B70332" w:rsidP="00B70332">
      <w:pPr>
        <w:pStyle w:val="a5"/>
      </w:pPr>
      <w:bookmarkStart w:id="24" w:name="_Toc133225820"/>
      <w:r>
        <w:t>Целевая аудитория</w:t>
      </w:r>
      <w:bookmarkEnd w:id="24"/>
    </w:p>
    <w:p w14:paraId="192A1B43" w14:textId="77777777" w:rsidR="00B70332" w:rsidRDefault="00B70332" w:rsidP="00B93005">
      <w:pPr>
        <w:pStyle w:val="afd"/>
      </w:pPr>
      <w:r>
        <w:t>Потенциальные пользователи: целевой аудиторией мобильного приложения по фильмам являются люди, которые увлечены кинематографом, интересуются новинками и классикой, хотят ознакомиться с рецензиями и отзывами других зрителей перед просмотром. Потенциальные пользователи могут быть различных возрастов и полов, но скорее всего, это будут люди в возрасте от 18 до 45 лет, так как именно они чаще всего смотрят фильмы.</w:t>
      </w:r>
    </w:p>
    <w:p w14:paraId="7F648D30" w14:textId="77777777" w:rsidR="00B70332" w:rsidRDefault="00B70332" w:rsidP="00B93005">
      <w:pPr>
        <w:pStyle w:val="afd"/>
      </w:pPr>
      <w:r>
        <w:t xml:space="preserve">Интересы: целевая аудитория приложения по фильмам имеет общий интерес к киноиндустрии, но в то же </w:t>
      </w:r>
      <w:proofErr w:type="gramStart"/>
      <w:r>
        <w:t>время может быть</w:t>
      </w:r>
      <w:proofErr w:type="gramEnd"/>
      <w:r>
        <w:t xml:space="preserve"> различных групп, например, фанаты конкретных жанров (боевики, драмы, комедии), любители киноклассики или новинок, а также те, кто следит за премиями и наградами в киноиндустрии.</w:t>
      </w:r>
    </w:p>
    <w:p w14:paraId="4F895EF3" w14:textId="7D791E08" w:rsidR="00B70332" w:rsidRDefault="00B70332" w:rsidP="00B93005">
      <w:pPr>
        <w:pStyle w:val="afd"/>
      </w:pPr>
      <w:r>
        <w:t>Потребности: целевая аудитория ищет удобный и быстрый способ выбрать фильм для просмотра, их потребности включают в себя быстрый доступ к информации о фильме</w:t>
      </w:r>
      <w:r w:rsidR="0030534C">
        <w:t xml:space="preserve"> </w:t>
      </w:r>
      <w:r>
        <w:t>и отзывам, возможность сохранять фильмы в список желаемого.</w:t>
      </w:r>
    </w:p>
    <w:p w14:paraId="640C7B7F" w14:textId="77777777" w:rsidR="00B70332" w:rsidRDefault="00B70332" w:rsidP="00B93005">
      <w:pPr>
        <w:pStyle w:val="afd"/>
      </w:pPr>
      <w:r>
        <w:t>Поведение: целевая аудитория часто использует мобильные приложения для поиска и ознакомления с информацией, поэтому приложение по фильмам должно иметь простой и понятный интерфейс, легкую навигацию и быстрый доступ к необходимой информации.</w:t>
      </w:r>
    </w:p>
    <w:p w14:paraId="4DEAB491" w14:textId="57FF4B11" w:rsidR="00B70332" w:rsidRDefault="00B70332" w:rsidP="00B93005">
      <w:pPr>
        <w:pStyle w:val="afd"/>
      </w:pPr>
      <w:r>
        <w:t xml:space="preserve">Опыт использования: опыт использования приложения по фильмам должен быть удобным и приятным для пользователя. Это может быть достигнуто путем создания </w:t>
      </w:r>
      <w:r w:rsidR="00E77170">
        <w:t>хорошего</w:t>
      </w:r>
      <w:r>
        <w:t xml:space="preserve"> дизайна, обширной базы данных фильмов и рецензий.</w:t>
      </w:r>
    </w:p>
    <w:p w14:paraId="3154AC71" w14:textId="71F6DB71" w:rsidR="00B70332" w:rsidRDefault="00B70332" w:rsidP="00B93005">
      <w:pPr>
        <w:pStyle w:val="afd"/>
      </w:pPr>
      <w:r>
        <w:lastRenderedPageBreak/>
        <w:t xml:space="preserve">Распределение по регионам: целевая аудитория приложения по фильмам может быть распределена по различным регионам, таким как США, Европа, Азия и т.д. </w:t>
      </w:r>
    </w:p>
    <w:p w14:paraId="264D6C1F" w14:textId="5E899653" w:rsidR="00B70332" w:rsidRDefault="00B70332" w:rsidP="00B70332">
      <w:pPr>
        <w:pStyle w:val="a5"/>
      </w:pPr>
      <w:bookmarkStart w:id="25" w:name="_Toc133225821"/>
      <w:r>
        <w:t>Обзор аналогов</w:t>
      </w:r>
      <w:bookmarkEnd w:id="25"/>
    </w:p>
    <w:p w14:paraId="7D0B265A" w14:textId="01007B14" w:rsidR="00E14F34" w:rsidRDefault="00E14F34" w:rsidP="00B93005">
      <w:pPr>
        <w:pStyle w:val="a"/>
      </w:pPr>
      <w:proofErr w:type="spellStart"/>
      <w:r>
        <w:t>IMDb</w:t>
      </w:r>
      <w:proofErr w:type="spellEnd"/>
    </w:p>
    <w:p w14:paraId="0BBFEE84" w14:textId="41D38285" w:rsidR="00B70332" w:rsidRDefault="00B70332" w:rsidP="00B93005">
      <w:pPr>
        <w:pStyle w:val="afd"/>
      </w:pPr>
      <w:proofErr w:type="spellStart"/>
      <w:r>
        <w:t>IMDb</w:t>
      </w:r>
      <w:proofErr w:type="spellEnd"/>
      <w:r>
        <w:t xml:space="preserve"> </w:t>
      </w:r>
      <w:r w:rsidR="00E77170">
        <w:t>— это</w:t>
      </w:r>
      <w:r>
        <w:t xml:space="preserve"> один из наиболее популярных сайтов, посвященных фильмам и телевизионным шоу, который предоставляет информацию о фильмах, актерах, режиссерах, критиках, рейтингах, отзывах и других связанных с киноиндустрией темах. </w:t>
      </w:r>
      <w:proofErr w:type="spellStart"/>
      <w:r>
        <w:t>IMDb</w:t>
      </w:r>
      <w:proofErr w:type="spellEnd"/>
      <w:r>
        <w:t xml:space="preserve"> имеет большую базу данных, которая постоянно обновляется, а также приложение для мобильных устройств.</w:t>
      </w:r>
    </w:p>
    <w:p w14:paraId="5D2DFFD0" w14:textId="77777777" w:rsidR="00B70332" w:rsidRPr="00BB54F0" w:rsidRDefault="00B70332" w:rsidP="00B93005">
      <w:pPr>
        <w:pStyle w:val="afd"/>
      </w:pPr>
      <w:r w:rsidRPr="00BB54F0">
        <w:t>Плюсы:</w:t>
      </w:r>
    </w:p>
    <w:p w14:paraId="48BBC1CD" w14:textId="77777777" w:rsidR="00B70332" w:rsidRPr="00BB54F0" w:rsidRDefault="00B70332" w:rsidP="00B93005">
      <w:pPr>
        <w:pStyle w:val="afd"/>
      </w:pPr>
      <w:r w:rsidRPr="00BB54F0">
        <w:t>Большая база данных, содержащая информацию о большом количестве фильмов и телесериалов;</w:t>
      </w:r>
    </w:p>
    <w:p w14:paraId="6606BD3F" w14:textId="77777777" w:rsidR="00B70332" w:rsidRPr="00BB54F0" w:rsidRDefault="00B70332" w:rsidP="00B93005">
      <w:pPr>
        <w:pStyle w:val="afd"/>
      </w:pPr>
      <w:r w:rsidRPr="00BB54F0">
        <w:t>Большое количество пользовательских отзывов и оценок</w:t>
      </w:r>
    </w:p>
    <w:p w14:paraId="2B9709AE" w14:textId="77777777" w:rsidR="00B70332" w:rsidRPr="00BB54F0" w:rsidRDefault="00B70332" w:rsidP="00B93005">
      <w:pPr>
        <w:pStyle w:val="afd"/>
      </w:pPr>
      <w:r w:rsidRPr="00BB54F0">
        <w:t>Минусы:</w:t>
      </w:r>
    </w:p>
    <w:p w14:paraId="5C5B3259" w14:textId="77777777" w:rsidR="00B70332" w:rsidRPr="00BB54F0" w:rsidRDefault="00B70332" w:rsidP="00B93005">
      <w:pPr>
        <w:pStyle w:val="afd"/>
      </w:pPr>
      <w:r w:rsidRPr="00BB54F0">
        <w:t>Не всегда точная информация о фильмах;</w:t>
      </w:r>
    </w:p>
    <w:p w14:paraId="31A76DE1" w14:textId="77777777" w:rsidR="00B70332" w:rsidRPr="00BB54F0" w:rsidRDefault="00B70332" w:rsidP="00B93005">
      <w:pPr>
        <w:pStyle w:val="afd"/>
      </w:pPr>
      <w:r w:rsidRPr="00BB54F0">
        <w:t>Некоторые пользовательские отзывы и оценки могут быть необъективными;</w:t>
      </w:r>
    </w:p>
    <w:p w14:paraId="0DC89B45" w14:textId="6A42F75D" w:rsidR="00E14F34" w:rsidRDefault="00B70332" w:rsidP="00E77170">
      <w:pPr>
        <w:pStyle w:val="afd"/>
      </w:pPr>
      <w:r w:rsidRPr="00BB54F0">
        <w:t>Интерфейс может казаться перегруженным и не очень удобным для использования.</w:t>
      </w:r>
    </w:p>
    <w:p w14:paraId="308A50E8" w14:textId="6AF94379" w:rsidR="00E14F34" w:rsidRDefault="00E14F34" w:rsidP="00B93005">
      <w:pPr>
        <w:pStyle w:val="a"/>
      </w:pPr>
      <w:proofErr w:type="spellStart"/>
      <w:r>
        <w:t>Rotten</w:t>
      </w:r>
      <w:proofErr w:type="spellEnd"/>
      <w:r>
        <w:t xml:space="preserve"> </w:t>
      </w:r>
      <w:proofErr w:type="spellStart"/>
      <w:r>
        <w:t>Tomatoes</w:t>
      </w:r>
      <w:proofErr w:type="spellEnd"/>
    </w:p>
    <w:p w14:paraId="528EC3C9" w14:textId="19453607" w:rsidR="00B70332" w:rsidRDefault="00B70332" w:rsidP="00B93005">
      <w:pPr>
        <w:pStyle w:val="afd"/>
      </w:pPr>
      <w:proofErr w:type="spellStart"/>
      <w:r>
        <w:lastRenderedPageBreak/>
        <w:t>Rotten</w:t>
      </w:r>
      <w:proofErr w:type="spellEnd"/>
      <w:r>
        <w:t xml:space="preserve"> </w:t>
      </w:r>
      <w:proofErr w:type="spellStart"/>
      <w:r>
        <w:t>Tomatoes</w:t>
      </w:r>
      <w:proofErr w:type="spellEnd"/>
      <w:r>
        <w:t xml:space="preserve"> </w:t>
      </w:r>
      <w:r w:rsidR="00E77170">
        <w:t>— это</w:t>
      </w:r>
      <w:r>
        <w:t xml:space="preserve"> сайт, на котором представлены рецензии на фильмы и телевизионные шоу, а также их рейтинги. Рецензии и рейтинги на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Tomatoes</w:t>
      </w:r>
      <w:proofErr w:type="spellEnd"/>
      <w:r>
        <w:t xml:space="preserve"> основаны на мнениях критиков и зрителей.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Tomatoes</w:t>
      </w:r>
      <w:proofErr w:type="spellEnd"/>
      <w:r>
        <w:t xml:space="preserve"> также имеет свое мобильное приложение.</w:t>
      </w:r>
    </w:p>
    <w:p w14:paraId="49F9E2AA" w14:textId="77777777" w:rsidR="00B70332" w:rsidRPr="00BB54F0" w:rsidRDefault="00B70332" w:rsidP="00B93005">
      <w:pPr>
        <w:pStyle w:val="afd"/>
      </w:pPr>
      <w:r w:rsidRPr="00BB54F0">
        <w:t>Плюсы:</w:t>
      </w:r>
    </w:p>
    <w:p w14:paraId="12797C23" w14:textId="77777777" w:rsidR="00B70332" w:rsidRPr="00BB54F0" w:rsidRDefault="00B70332" w:rsidP="00B93005">
      <w:pPr>
        <w:pStyle w:val="afd"/>
      </w:pPr>
      <w:r w:rsidRPr="00BB54F0">
        <w:t>Большое количество критиков и пользователей</w:t>
      </w:r>
    </w:p>
    <w:p w14:paraId="599BFF2A" w14:textId="77777777" w:rsidR="00B70332" w:rsidRPr="00BB54F0" w:rsidRDefault="00B70332" w:rsidP="00B93005">
      <w:pPr>
        <w:pStyle w:val="afd"/>
      </w:pPr>
      <w:r w:rsidRPr="00BB54F0">
        <w:t>Минусы:</w:t>
      </w:r>
    </w:p>
    <w:p w14:paraId="5098CDCA" w14:textId="77777777" w:rsidR="00B70332" w:rsidRPr="00BB54F0" w:rsidRDefault="00B70332" w:rsidP="00B93005">
      <w:pPr>
        <w:pStyle w:val="afd"/>
      </w:pPr>
      <w:r w:rsidRPr="00BB54F0">
        <w:t>Рейтинги и отзывы могут быть не совсем объективными, так как могут быть влияния со стороны студий или крупных кинокомпаний;</w:t>
      </w:r>
    </w:p>
    <w:p w14:paraId="111BAEEE" w14:textId="77777777" w:rsidR="00B70332" w:rsidRPr="00BB54F0" w:rsidRDefault="00B70332" w:rsidP="00B93005">
      <w:pPr>
        <w:pStyle w:val="afd"/>
      </w:pPr>
      <w:r w:rsidRPr="00BB54F0">
        <w:t>Не все критики и зрители могут быть знакомы с вашими вкусами, так что их отзывы и оценки могут не совпадать с вашими;</w:t>
      </w:r>
    </w:p>
    <w:p w14:paraId="35F2BC0A" w14:textId="46C9E1AA" w:rsidR="00E14F34" w:rsidRDefault="00B70332" w:rsidP="00F62E66">
      <w:pPr>
        <w:pStyle w:val="afd"/>
      </w:pPr>
      <w:r w:rsidRPr="00BB54F0">
        <w:t>Не всегда хорошо адаптирован под региональную аудиторию.</w:t>
      </w:r>
    </w:p>
    <w:p w14:paraId="2CACE8EC" w14:textId="32712637" w:rsidR="00E14F34" w:rsidRDefault="00E14F34" w:rsidP="00B93005">
      <w:pPr>
        <w:pStyle w:val="a"/>
      </w:pPr>
      <w:proofErr w:type="spellStart"/>
      <w:r>
        <w:t>Kinopoisk</w:t>
      </w:r>
      <w:proofErr w:type="spellEnd"/>
    </w:p>
    <w:p w14:paraId="58BF7B7F" w14:textId="356E0438" w:rsidR="00B70332" w:rsidRDefault="00B70332" w:rsidP="00B93005">
      <w:pPr>
        <w:pStyle w:val="afd"/>
      </w:pPr>
      <w:proofErr w:type="spellStart"/>
      <w:r>
        <w:t>Kinopoisk</w:t>
      </w:r>
      <w:proofErr w:type="spellEnd"/>
      <w:r>
        <w:t xml:space="preserve"> </w:t>
      </w:r>
      <w:r w:rsidR="00E77170">
        <w:t>— это</w:t>
      </w:r>
      <w:r>
        <w:t xml:space="preserve"> крупнейший российский сайт о кино, который предоставляет информацию о фильмах, актерах, режиссерах, критиках, рейтингах, отзывах и других связанных с киноиндустрией темах. </w:t>
      </w:r>
      <w:proofErr w:type="spellStart"/>
      <w:r>
        <w:t>Kinopoisk</w:t>
      </w:r>
      <w:proofErr w:type="spellEnd"/>
      <w:r>
        <w:t xml:space="preserve"> также имеет свое мобильное приложение.</w:t>
      </w:r>
    </w:p>
    <w:p w14:paraId="44F1AA27" w14:textId="77777777" w:rsidR="00B70332" w:rsidRPr="00BB54F0" w:rsidRDefault="00B70332" w:rsidP="00B93005">
      <w:pPr>
        <w:pStyle w:val="afd"/>
      </w:pPr>
      <w:r w:rsidRPr="00BB54F0">
        <w:t>Минусы:</w:t>
      </w:r>
    </w:p>
    <w:p w14:paraId="06196D0B" w14:textId="77777777" w:rsidR="00B70332" w:rsidRPr="00BB54F0" w:rsidRDefault="00B70332" w:rsidP="00B93005">
      <w:pPr>
        <w:pStyle w:val="afd"/>
      </w:pPr>
      <w:r w:rsidRPr="00BB54F0">
        <w:t>Некоторые оценки пользователей могут быть субъективными или заниженными/завышенными.</w:t>
      </w:r>
    </w:p>
    <w:p w14:paraId="1878EE6E" w14:textId="77777777" w:rsidR="00B70332" w:rsidRPr="00BB54F0" w:rsidRDefault="00B70332" w:rsidP="00B93005">
      <w:pPr>
        <w:pStyle w:val="afd"/>
      </w:pPr>
      <w:r w:rsidRPr="00BB54F0">
        <w:t>Отсутствие объективной критической оценки фильмов.</w:t>
      </w:r>
    </w:p>
    <w:p w14:paraId="725FA49C" w14:textId="77777777" w:rsidR="00B70332" w:rsidRPr="00BB54F0" w:rsidRDefault="00B70332" w:rsidP="00B93005">
      <w:pPr>
        <w:pStyle w:val="afd"/>
      </w:pPr>
      <w:r w:rsidRPr="00BB54F0">
        <w:lastRenderedPageBreak/>
        <w:t>Реклама на платформе, что может быть раздражающим для некоторых пользователей.</w:t>
      </w:r>
    </w:p>
    <w:p w14:paraId="4EDBDBD8" w14:textId="58A4B182" w:rsidR="00E14F34" w:rsidRDefault="00B70332" w:rsidP="00E77170">
      <w:pPr>
        <w:pStyle w:val="afd"/>
      </w:pPr>
      <w:r w:rsidRPr="00BB54F0">
        <w:t>Не всегда актуальная информация о датах выхода фильмов и сериалов.</w:t>
      </w:r>
    </w:p>
    <w:p w14:paraId="1B4034D9" w14:textId="50AE38E7" w:rsidR="00571C2D" w:rsidRPr="00E77170" w:rsidRDefault="00571C2D" w:rsidP="00E77170">
      <w:pPr>
        <w:spacing w:after="160" w:line="259" w:lineRule="auto"/>
        <w:rPr>
          <w:rFonts w:ascii="Times New Roman" w:hAnsi="Times New Roman"/>
          <w:b/>
          <w:sz w:val="28"/>
        </w:rPr>
      </w:pPr>
    </w:p>
    <w:sectPr w:rsidR="00571C2D" w:rsidRPr="00E77170" w:rsidSect="004C2AE7">
      <w:footerReference w:type="default" r:id="rId8"/>
      <w:pgSz w:w="11906" w:h="16838"/>
      <w:pgMar w:top="1559" w:right="851" w:bottom="155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0C58" w14:textId="77777777" w:rsidR="00EB5B53" w:rsidRDefault="00EB5B53" w:rsidP="001A4CEE">
      <w:pPr>
        <w:spacing w:after="0" w:line="240" w:lineRule="auto"/>
      </w:pPr>
      <w:r>
        <w:separator/>
      </w:r>
    </w:p>
  </w:endnote>
  <w:endnote w:type="continuationSeparator" w:id="0">
    <w:p w14:paraId="05143710" w14:textId="77777777" w:rsidR="00EB5B53" w:rsidRDefault="00EB5B53" w:rsidP="001A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666406"/>
      <w:docPartObj>
        <w:docPartGallery w:val="Page Numbers (Bottom of Page)"/>
        <w:docPartUnique/>
      </w:docPartObj>
    </w:sdtPr>
    <w:sdtEndPr/>
    <w:sdtContent>
      <w:p w14:paraId="22E95F04" w14:textId="0341C0F9" w:rsidR="00A20BAA" w:rsidRDefault="00A20BA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280">
          <w:rPr>
            <w:noProof/>
          </w:rPr>
          <w:t>13</w:t>
        </w:r>
        <w:r>
          <w:fldChar w:fldCharType="end"/>
        </w:r>
      </w:p>
    </w:sdtContent>
  </w:sdt>
  <w:p w14:paraId="14E56EF5" w14:textId="77777777" w:rsidR="00A20BAA" w:rsidRDefault="00A20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0C09" w14:textId="77777777" w:rsidR="00EB5B53" w:rsidRDefault="00EB5B53" w:rsidP="001A4CEE">
      <w:pPr>
        <w:spacing w:after="0" w:line="240" w:lineRule="auto"/>
      </w:pPr>
      <w:r>
        <w:separator/>
      </w:r>
    </w:p>
  </w:footnote>
  <w:footnote w:type="continuationSeparator" w:id="0">
    <w:p w14:paraId="15385C5A" w14:textId="77777777" w:rsidR="00EB5B53" w:rsidRDefault="00EB5B53" w:rsidP="001A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F6C"/>
    <w:multiLevelType w:val="hybridMultilevel"/>
    <w:tmpl w:val="39EA57BE"/>
    <w:lvl w:ilvl="0" w:tplc="82A681A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E7CDC"/>
    <w:multiLevelType w:val="hybridMultilevel"/>
    <w:tmpl w:val="2518938C"/>
    <w:lvl w:ilvl="0" w:tplc="CB1A41C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20E8"/>
    <w:multiLevelType w:val="multilevel"/>
    <w:tmpl w:val="78C0EA1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39D774B"/>
    <w:multiLevelType w:val="multilevel"/>
    <w:tmpl w:val="44E68168"/>
    <w:lvl w:ilvl="0">
      <w:start w:val="1"/>
      <w:numFmt w:val="decimal"/>
      <w:pStyle w:val="a2"/>
      <w:lvlText w:val="%1."/>
      <w:lvlJc w:val="left"/>
      <w:pPr>
        <w:ind w:left="644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9922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2A5619"/>
    <w:multiLevelType w:val="hybridMultilevel"/>
    <w:tmpl w:val="825EDD92"/>
    <w:lvl w:ilvl="0" w:tplc="AB1E33EE">
      <w:start w:val="1"/>
      <w:numFmt w:val="decimal"/>
      <w:pStyle w:val="a3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F22B2"/>
    <w:multiLevelType w:val="multilevel"/>
    <w:tmpl w:val="C010B5A0"/>
    <w:lvl w:ilvl="0">
      <w:start w:val="1"/>
      <w:numFmt w:val="decimal"/>
      <w:pStyle w:val="a4"/>
      <w:suff w:val="space"/>
      <w:lvlText w:val="%1"/>
      <w:lvlJc w:val="left"/>
      <w:pPr>
        <w:ind w:left="6176" w:hanging="363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437" w:hanging="437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C2441F4"/>
    <w:multiLevelType w:val="multilevel"/>
    <w:tmpl w:val="F92C9C4C"/>
    <w:lvl w:ilvl="0">
      <w:start w:val="1"/>
      <w:numFmt w:val="decimal"/>
      <w:pStyle w:val="a7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4480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C6"/>
    <w:rsid w:val="0000670E"/>
    <w:rsid w:val="000115E9"/>
    <w:rsid w:val="00025EFD"/>
    <w:rsid w:val="000355B9"/>
    <w:rsid w:val="00041280"/>
    <w:rsid w:val="0004592D"/>
    <w:rsid w:val="00053BBE"/>
    <w:rsid w:val="00062981"/>
    <w:rsid w:val="000650B8"/>
    <w:rsid w:val="00065DD2"/>
    <w:rsid w:val="00093FDF"/>
    <w:rsid w:val="00096A7D"/>
    <w:rsid w:val="000C3BFA"/>
    <w:rsid w:val="000C72C8"/>
    <w:rsid w:val="000D78C4"/>
    <w:rsid w:val="000F3853"/>
    <w:rsid w:val="000F5AC6"/>
    <w:rsid w:val="0010633C"/>
    <w:rsid w:val="00111698"/>
    <w:rsid w:val="00124716"/>
    <w:rsid w:val="00156087"/>
    <w:rsid w:val="001564B8"/>
    <w:rsid w:val="001705E2"/>
    <w:rsid w:val="0017633C"/>
    <w:rsid w:val="0018263C"/>
    <w:rsid w:val="00190671"/>
    <w:rsid w:val="00193359"/>
    <w:rsid w:val="00196AC9"/>
    <w:rsid w:val="00197B43"/>
    <w:rsid w:val="001A4CEE"/>
    <w:rsid w:val="001B3A2A"/>
    <w:rsid w:val="001B61B8"/>
    <w:rsid w:val="001C1F03"/>
    <w:rsid w:val="001C242B"/>
    <w:rsid w:val="001C4DC1"/>
    <w:rsid w:val="001D1AFD"/>
    <w:rsid w:val="001E4691"/>
    <w:rsid w:val="001E514E"/>
    <w:rsid w:val="002016C0"/>
    <w:rsid w:val="00201A99"/>
    <w:rsid w:val="00204273"/>
    <w:rsid w:val="0021443A"/>
    <w:rsid w:val="00214EA0"/>
    <w:rsid w:val="002266FB"/>
    <w:rsid w:val="00240C25"/>
    <w:rsid w:val="002A1100"/>
    <w:rsid w:val="002A241C"/>
    <w:rsid w:val="002A34C3"/>
    <w:rsid w:val="002B229B"/>
    <w:rsid w:val="002B3FED"/>
    <w:rsid w:val="002B6319"/>
    <w:rsid w:val="002E10A6"/>
    <w:rsid w:val="002E72BD"/>
    <w:rsid w:val="0030534C"/>
    <w:rsid w:val="0031427D"/>
    <w:rsid w:val="003217EE"/>
    <w:rsid w:val="00330920"/>
    <w:rsid w:val="003365E1"/>
    <w:rsid w:val="00346310"/>
    <w:rsid w:val="00362045"/>
    <w:rsid w:val="00366726"/>
    <w:rsid w:val="00374370"/>
    <w:rsid w:val="00381BED"/>
    <w:rsid w:val="003828DC"/>
    <w:rsid w:val="00387CAD"/>
    <w:rsid w:val="003B2E85"/>
    <w:rsid w:val="003C37A2"/>
    <w:rsid w:val="003D038D"/>
    <w:rsid w:val="003E17DB"/>
    <w:rsid w:val="003E4DA3"/>
    <w:rsid w:val="004125BA"/>
    <w:rsid w:val="00416955"/>
    <w:rsid w:val="004319F3"/>
    <w:rsid w:val="00440382"/>
    <w:rsid w:val="00442970"/>
    <w:rsid w:val="0046277E"/>
    <w:rsid w:val="004639CB"/>
    <w:rsid w:val="0046774A"/>
    <w:rsid w:val="004848FB"/>
    <w:rsid w:val="004B43D7"/>
    <w:rsid w:val="004C29AE"/>
    <w:rsid w:val="004C2AE7"/>
    <w:rsid w:val="004D0086"/>
    <w:rsid w:val="004D6162"/>
    <w:rsid w:val="004D7537"/>
    <w:rsid w:val="004F675E"/>
    <w:rsid w:val="0051005B"/>
    <w:rsid w:val="00526DBA"/>
    <w:rsid w:val="0053491F"/>
    <w:rsid w:val="005525CE"/>
    <w:rsid w:val="00552E82"/>
    <w:rsid w:val="00557C09"/>
    <w:rsid w:val="00567330"/>
    <w:rsid w:val="00571C2D"/>
    <w:rsid w:val="005742F7"/>
    <w:rsid w:val="00576046"/>
    <w:rsid w:val="00576D1D"/>
    <w:rsid w:val="00577922"/>
    <w:rsid w:val="00584A3B"/>
    <w:rsid w:val="005B7702"/>
    <w:rsid w:val="005E5381"/>
    <w:rsid w:val="005F463D"/>
    <w:rsid w:val="005F75F7"/>
    <w:rsid w:val="00600645"/>
    <w:rsid w:val="0061133C"/>
    <w:rsid w:val="00623EA9"/>
    <w:rsid w:val="00641DBB"/>
    <w:rsid w:val="00655ADD"/>
    <w:rsid w:val="0069136C"/>
    <w:rsid w:val="006965D5"/>
    <w:rsid w:val="006A71D3"/>
    <w:rsid w:val="006B424B"/>
    <w:rsid w:val="006C1FE4"/>
    <w:rsid w:val="006F4488"/>
    <w:rsid w:val="00701280"/>
    <w:rsid w:val="00711A87"/>
    <w:rsid w:val="00716106"/>
    <w:rsid w:val="00716D61"/>
    <w:rsid w:val="00717577"/>
    <w:rsid w:val="00742369"/>
    <w:rsid w:val="007435BD"/>
    <w:rsid w:val="007443A4"/>
    <w:rsid w:val="007502D6"/>
    <w:rsid w:val="00762FC6"/>
    <w:rsid w:val="00785536"/>
    <w:rsid w:val="00787FE9"/>
    <w:rsid w:val="007A2DA5"/>
    <w:rsid w:val="007F24AB"/>
    <w:rsid w:val="007F7131"/>
    <w:rsid w:val="00803B86"/>
    <w:rsid w:val="00816069"/>
    <w:rsid w:val="008203B3"/>
    <w:rsid w:val="008260C1"/>
    <w:rsid w:val="008434E6"/>
    <w:rsid w:val="0085272A"/>
    <w:rsid w:val="00854E41"/>
    <w:rsid w:val="008701B7"/>
    <w:rsid w:val="00877271"/>
    <w:rsid w:val="00883698"/>
    <w:rsid w:val="00885F11"/>
    <w:rsid w:val="0088699C"/>
    <w:rsid w:val="00893880"/>
    <w:rsid w:val="00894669"/>
    <w:rsid w:val="008A0E8C"/>
    <w:rsid w:val="008B0588"/>
    <w:rsid w:val="008B19E3"/>
    <w:rsid w:val="008C0C22"/>
    <w:rsid w:val="008C727F"/>
    <w:rsid w:val="008F76EE"/>
    <w:rsid w:val="009056A7"/>
    <w:rsid w:val="0091714E"/>
    <w:rsid w:val="00924089"/>
    <w:rsid w:val="00927011"/>
    <w:rsid w:val="00937039"/>
    <w:rsid w:val="00957AB3"/>
    <w:rsid w:val="00964A6E"/>
    <w:rsid w:val="00980660"/>
    <w:rsid w:val="00983EE1"/>
    <w:rsid w:val="009912F2"/>
    <w:rsid w:val="009C7C3D"/>
    <w:rsid w:val="009D0676"/>
    <w:rsid w:val="009E20CB"/>
    <w:rsid w:val="009F0446"/>
    <w:rsid w:val="00A00DE7"/>
    <w:rsid w:val="00A0171E"/>
    <w:rsid w:val="00A02A29"/>
    <w:rsid w:val="00A07FC2"/>
    <w:rsid w:val="00A20BAA"/>
    <w:rsid w:val="00A221F5"/>
    <w:rsid w:val="00A24073"/>
    <w:rsid w:val="00A26312"/>
    <w:rsid w:val="00A449D5"/>
    <w:rsid w:val="00A50B38"/>
    <w:rsid w:val="00A56C0D"/>
    <w:rsid w:val="00A85D26"/>
    <w:rsid w:val="00A86C94"/>
    <w:rsid w:val="00AB2332"/>
    <w:rsid w:val="00AC52F7"/>
    <w:rsid w:val="00AC5351"/>
    <w:rsid w:val="00AE02D8"/>
    <w:rsid w:val="00AE05C6"/>
    <w:rsid w:val="00AE2212"/>
    <w:rsid w:val="00B0302B"/>
    <w:rsid w:val="00B20A5F"/>
    <w:rsid w:val="00B22401"/>
    <w:rsid w:val="00B26F3F"/>
    <w:rsid w:val="00B275B5"/>
    <w:rsid w:val="00B43243"/>
    <w:rsid w:val="00B43AB3"/>
    <w:rsid w:val="00B45B79"/>
    <w:rsid w:val="00B527F5"/>
    <w:rsid w:val="00B57D5E"/>
    <w:rsid w:val="00B66177"/>
    <w:rsid w:val="00B66E53"/>
    <w:rsid w:val="00B70332"/>
    <w:rsid w:val="00B75710"/>
    <w:rsid w:val="00B81AED"/>
    <w:rsid w:val="00B93005"/>
    <w:rsid w:val="00BB3CE4"/>
    <w:rsid w:val="00BB54CE"/>
    <w:rsid w:val="00BC109B"/>
    <w:rsid w:val="00BC2C09"/>
    <w:rsid w:val="00BD1C64"/>
    <w:rsid w:val="00BE04CD"/>
    <w:rsid w:val="00BF12E8"/>
    <w:rsid w:val="00BF38B8"/>
    <w:rsid w:val="00C124C2"/>
    <w:rsid w:val="00C14811"/>
    <w:rsid w:val="00C30106"/>
    <w:rsid w:val="00C4257D"/>
    <w:rsid w:val="00C6787F"/>
    <w:rsid w:val="00C85CCF"/>
    <w:rsid w:val="00CA53FA"/>
    <w:rsid w:val="00CD19AD"/>
    <w:rsid w:val="00CD2267"/>
    <w:rsid w:val="00CD4966"/>
    <w:rsid w:val="00CE3258"/>
    <w:rsid w:val="00CF5259"/>
    <w:rsid w:val="00D320E2"/>
    <w:rsid w:val="00D4234D"/>
    <w:rsid w:val="00D5038D"/>
    <w:rsid w:val="00D5769E"/>
    <w:rsid w:val="00D6019A"/>
    <w:rsid w:val="00D60EC3"/>
    <w:rsid w:val="00D625DC"/>
    <w:rsid w:val="00D653B9"/>
    <w:rsid w:val="00D92FE9"/>
    <w:rsid w:val="00DA0138"/>
    <w:rsid w:val="00DA416E"/>
    <w:rsid w:val="00DB4D6D"/>
    <w:rsid w:val="00DB6AD7"/>
    <w:rsid w:val="00DC2ECD"/>
    <w:rsid w:val="00DC61CF"/>
    <w:rsid w:val="00DE043E"/>
    <w:rsid w:val="00E11F89"/>
    <w:rsid w:val="00E14F34"/>
    <w:rsid w:val="00E51506"/>
    <w:rsid w:val="00E65779"/>
    <w:rsid w:val="00E77170"/>
    <w:rsid w:val="00EA0E70"/>
    <w:rsid w:val="00EA263B"/>
    <w:rsid w:val="00EB5B53"/>
    <w:rsid w:val="00EB5D72"/>
    <w:rsid w:val="00EC152A"/>
    <w:rsid w:val="00ED065D"/>
    <w:rsid w:val="00F12BB2"/>
    <w:rsid w:val="00F14F54"/>
    <w:rsid w:val="00F17925"/>
    <w:rsid w:val="00F31790"/>
    <w:rsid w:val="00F429C3"/>
    <w:rsid w:val="00F50146"/>
    <w:rsid w:val="00F62E66"/>
    <w:rsid w:val="00F679B7"/>
    <w:rsid w:val="00F70ADF"/>
    <w:rsid w:val="00F86F02"/>
    <w:rsid w:val="00F900FE"/>
    <w:rsid w:val="00FA2EF0"/>
    <w:rsid w:val="00FA5676"/>
    <w:rsid w:val="00FA6D8A"/>
    <w:rsid w:val="00FA7D8A"/>
    <w:rsid w:val="00FB7E69"/>
    <w:rsid w:val="00FC5E14"/>
    <w:rsid w:val="00FF22E2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2BF"/>
  <w15:chartTrackingRefBased/>
  <w15:docId w15:val="{94ED7DEB-73B6-4800-A372-981D8178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8C727F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a"/>
    <w:next w:val="aa"/>
    <w:link w:val="10"/>
    <w:uiPriority w:val="9"/>
    <w:qFormat/>
    <w:rsid w:val="008C727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8C727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unhideWhenUsed/>
    <w:qFormat/>
    <w:rsid w:val="008C727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rsid w:val="008C727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rsid w:val="008C727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rsid w:val="008C727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a"/>
    <w:next w:val="aa"/>
    <w:link w:val="70"/>
    <w:uiPriority w:val="9"/>
    <w:semiHidden/>
    <w:unhideWhenUsed/>
    <w:qFormat/>
    <w:rsid w:val="008C727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a"/>
    <w:next w:val="aa"/>
    <w:link w:val="80"/>
    <w:uiPriority w:val="9"/>
    <w:semiHidden/>
    <w:unhideWhenUsed/>
    <w:qFormat/>
    <w:rsid w:val="008C727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a"/>
    <w:next w:val="aa"/>
    <w:link w:val="90"/>
    <w:uiPriority w:val="9"/>
    <w:semiHidden/>
    <w:unhideWhenUsed/>
    <w:qFormat/>
    <w:rsid w:val="008C727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30">
    <w:name w:val="Заголовок 3 Знак"/>
    <w:basedOn w:val="ab"/>
    <w:link w:val="3"/>
    <w:uiPriority w:val="9"/>
    <w:rsid w:val="008C72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Hyperlink"/>
    <w:uiPriority w:val="99"/>
    <w:rsid w:val="008C727F"/>
    <w:rPr>
      <w:color w:val="0000FF"/>
      <w:u w:val="single"/>
    </w:rPr>
  </w:style>
  <w:style w:type="paragraph" w:styleId="11">
    <w:name w:val="toc 1"/>
    <w:basedOn w:val="aa"/>
    <w:next w:val="aa"/>
    <w:autoRedefine/>
    <w:uiPriority w:val="39"/>
    <w:unhideWhenUsed/>
    <w:rsid w:val="008C727F"/>
    <w:pPr>
      <w:spacing w:after="100"/>
    </w:pPr>
  </w:style>
  <w:style w:type="paragraph" w:styleId="21">
    <w:name w:val="toc 2"/>
    <w:basedOn w:val="aa"/>
    <w:next w:val="aa"/>
    <w:autoRedefine/>
    <w:uiPriority w:val="39"/>
    <w:unhideWhenUsed/>
    <w:rsid w:val="008203B3"/>
    <w:pPr>
      <w:tabs>
        <w:tab w:val="right" w:leader="dot" w:pos="9345"/>
      </w:tabs>
      <w:spacing w:after="100"/>
      <w:ind w:left="220"/>
      <w:jc w:val="both"/>
    </w:pPr>
  </w:style>
  <w:style w:type="paragraph" w:styleId="31">
    <w:name w:val="toc 3"/>
    <w:basedOn w:val="aa"/>
    <w:next w:val="aa"/>
    <w:autoRedefine/>
    <w:uiPriority w:val="39"/>
    <w:unhideWhenUsed/>
    <w:rsid w:val="008C727F"/>
    <w:pPr>
      <w:spacing w:after="100"/>
      <w:ind w:left="440"/>
    </w:pPr>
  </w:style>
  <w:style w:type="paragraph" w:styleId="af">
    <w:name w:val="List Paragraph"/>
    <w:basedOn w:val="aa"/>
    <w:uiPriority w:val="34"/>
    <w:qFormat/>
    <w:rsid w:val="008C727F"/>
    <w:pPr>
      <w:ind w:left="720"/>
      <w:contextualSpacing/>
    </w:pPr>
  </w:style>
  <w:style w:type="paragraph" w:styleId="af0">
    <w:name w:val="Normal (Web)"/>
    <w:basedOn w:val="aa"/>
    <w:uiPriority w:val="99"/>
    <w:unhideWhenUsed/>
    <w:rsid w:val="0036204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1">
    <w:name w:val="Placeholder Text"/>
    <w:basedOn w:val="ab"/>
    <w:uiPriority w:val="99"/>
    <w:semiHidden/>
    <w:rsid w:val="00B66E53"/>
    <w:rPr>
      <w:color w:val="808080"/>
    </w:rPr>
  </w:style>
  <w:style w:type="character" w:styleId="af2">
    <w:name w:val="Strong"/>
    <w:basedOn w:val="ab"/>
    <w:uiPriority w:val="22"/>
    <w:qFormat/>
    <w:rsid w:val="00CF5259"/>
    <w:rPr>
      <w:b/>
      <w:bCs/>
    </w:rPr>
  </w:style>
  <w:style w:type="character" w:styleId="af3">
    <w:name w:val="FollowedHyperlink"/>
    <w:basedOn w:val="ab"/>
    <w:uiPriority w:val="99"/>
    <w:semiHidden/>
    <w:unhideWhenUsed/>
    <w:rsid w:val="00893880"/>
    <w:rPr>
      <w:color w:val="954F72" w:themeColor="followedHyperlink"/>
      <w:u w:val="single"/>
    </w:rPr>
  </w:style>
  <w:style w:type="paragraph" w:styleId="af4">
    <w:name w:val="header"/>
    <w:basedOn w:val="aa"/>
    <w:link w:val="af5"/>
    <w:uiPriority w:val="99"/>
    <w:unhideWhenUsed/>
    <w:rsid w:val="008C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b"/>
    <w:link w:val="af4"/>
    <w:uiPriority w:val="99"/>
    <w:rsid w:val="008C727F"/>
    <w:rPr>
      <w:rFonts w:ascii="Calibri" w:eastAsia="Times New Roman" w:hAnsi="Calibri" w:cs="Times New Roman"/>
      <w:szCs w:val="20"/>
      <w:lang w:eastAsia="ru-RU"/>
    </w:rPr>
  </w:style>
  <w:style w:type="paragraph" w:styleId="af6">
    <w:name w:val="footer"/>
    <w:basedOn w:val="aa"/>
    <w:link w:val="af7"/>
    <w:uiPriority w:val="99"/>
    <w:unhideWhenUsed/>
    <w:rsid w:val="008C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b"/>
    <w:link w:val="af6"/>
    <w:uiPriority w:val="99"/>
    <w:rsid w:val="008C727F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b"/>
    <w:link w:val="1"/>
    <w:uiPriority w:val="9"/>
    <w:rsid w:val="008C72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b"/>
    <w:link w:val="2"/>
    <w:uiPriority w:val="9"/>
    <w:semiHidden/>
    <w:rsid w:val="008C72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b"/>
    <w:link w:val="4"/>
    <w:uiPriority w:val="9"/>
    <w:semiHidden/>
    <w:rsid w:val="008C727F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b"/>
    <w:link w:val="5"/>
    <w:uiPriority w:val="9"/>
    <w:semiHidden/>
    <w:rsid w:val="008C727F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b"/>
    <w:link w:val="6"/>
    <w:uiPriority w:val="9"/>
    <w:semiHidden/>
    <w:rsid w:val="008C727F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b"/>
    <w:link w:val="7"/>
    <w:uiPriority w:val="9"/>
    <w:semiHidden/>
    <w:rsid w:val="008C727F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b"/>
    <w:link w:val="8"/>
    <w:uiPriority w:val="9"/>
    <w:semiHidden/>
    <w:rsid w:val="008C72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b"/>
    <w:link w:val="9"/>
    <w:uiPriority w:val="9"/>
    <w:semiHidden/>
    <w:rsid w:val="008C7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8">
    <w:name w:val="line number"/>
    <w:basedOn w:val="ab"/>
    <w:semiHidden/>
    <w:rsid w:val="008C727F"/>
  </w:style>
  <w:style w:type="table" w:styleId="12">
    <w:name w:val="Table Simple 1"/>
    <w:basedOn w:val="ac"/>
    <w:rsid w:val="008C727F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2">
    <w:name w:val="Основной текст 2 Знак"/>
    <w:aliases w:val="маркерованный список1 Знак"/>
    <w:basedOn w:val="ab"/>
    <w:link w:val="23"/>
    <w:uiPriority w:val="99"/>
    <w:semiHidden/>
    <w:locked/>
    <w:rsid w:val="008C727F"/>
    <w:rPr>
      <w:sz w:val="24"/>
      <w:szCs w:val="24"/>
      <w:lang w:val="x-none" w:eastAsia="x-none"/>
    </w:rPr>
  </w:style>
  <w:style w:type="paragraph" w:styleId="23">
    <w:name w:val="Body Text 2"/>
    <w:aliases w:val="маркерованный список1"/>
    <w:basedOn w:val="aa"/>
    <w:link w:val="22"/>
    <w:uiPriority w:val="99"/>
    <w:semiHidden/>
    <w:unhideWhenUsed/>
    <w:rsid w:val="008C727F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10">
    <w:name w:val="Основной текст 2 Знак1"/>
    <w:basedOn w:val="ab"/>
    <w:uiPriority w:val="99"/>
    <w:semiHidden/>
    <w:rsid w:val="008C727F"/>
  </w:style>
  <w:style w:type="paragraph" w:customStyle="1" w:styleId="af9">
    <w:name w:val="Титульный лист"/>
    <w:basedOn w:val="afa"/>
    <w:uiPriority w:val="99"/>
    <w:rsid w:val="008C727F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a"/>
    <w:uiPriority w:val="99"/>
    <w:rsid w:val="008C727F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a">
    <w:name w:val="Plain Text"/>
    <w:basedOn w:val="aa"/>
    <w:link w:val="afb"/>
    <w:uiPriority w:val="99"/>
    <w:semiHidden/>
    <w:unhideWhenUsed/>
    <w:rsid w:val="008C72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b">
    <w:name w:val="Текст Знак"/>
    <w:basedOn w:val="ab"/>
    <w:link w:val="afa"/>
    <w:uiPriority w:val="99"/>
    <w:semiHidden/>
    <w:rsid w:val="008C727F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afc">
    <w:name w:val="Введение/Заключение"/>
    <w:basedOn w:val="afd"/>
    <w:autoRedefine/>
    <w:qFormat/>
    <w:rsid w:val="007435BD"/>
    <w:pPr>
      <w:spacing w:before="240"/>
      <w:ind w:firstLine="0"/>
      <w:jc w:val="center"/>
    </w:pPr>
    <w:rPr>
      <w:b/>
      <w:color w:val="000000" w:themeColor="text1"/>
      <w:sz w:val="32"/>
      <w:szCs w:val="32"/>
    </w:rPr>
  </w:style>
  <w:style w:type="paragraph" w:customStyle="1" w:styleId="afd">
    <w:name w:val="Текст курсовой"/>
    <w:basedOn w:val="aa"/>
    <w:link w:val="afe"/>
    <w:autoRedefine/>
    <w:qFormat/>
    <w:rsid w:val="00B93005"/>
    <w:pPr>
      <w:spacing w:after="240" w:line="360" w:lineRule="auto"/>
      <w:ind w:firstLine="708"/>
      <w:jc w:val="both"/>
    </w:pPr>
    <w:rPr>
      <w:rFonts w:ascii="Times New Roman" w:hAnsi="Times New Roman"/>
      <w:color w:val="231815"/>
      <w:sz w:val="28"/>
      <w:szCs w:val="28"/>
      <w:shd w:val="clear" w:color="auto" w:fill="FFFFFF"/>
    </w:rPr>
  </w:style>
  <w:style w:type="paragraph" w:customStyle="1" w:styleId="a5">
    <w:name w:val="Название Параграфа"/>
    <w:basedOn w:val="aa"/>
    <w:autoRedefine/>
    <w:qFormat/>
    <w:rsid w:val="002A1100"/>
    <w:pPr>
      <w:numPr>
        <w:ilvl w:val="1"/>
        <w:numId w:val="5"/>
      </w:numPr>
      <w:spacing w:line="240" w:lineRule="auto"/>
      <w:ind w:left="709" w:firstLine="0"/>
      <w:jc w:val="both"/>
    </w:pPr>
    <w:rPr>
      <w:rFonts w:ascii="Times New Roman" w:hAnsi="Times New Roman"/>
      <w:b/>
      <w:sz w:val="28"/>
    </w:rPr>
  </w:style>
  <w:style w:type="paragraph" w:customStyle="1" w:styleId="aff">
    <w:name w:val="Список использованных источников"/>
    <w:basedOn w:val="afc"/>
    <w:qFormat/>
    <w:rsid w:val="008C727F"/>
  </w:style>
  <w:style w:type="paragraph" w:customStyle="1" w:styleId="aff0">
    <w:name w:val="_Содержание"/>
    <w:basedOn w:val="aa"/>
    <w:link w:val="aff1"/>
    <w:qFormat/>
    <w:rsid w:val="00124716"/>
    <w:pPr>
      <w:spacing w:after="0"/>
      <w:jc w:val="center"/>
    </w:pPr>
    <w:rPr>
      <w:rFonts w:ascii="Times New Roman" w:hAnsi="Times New Roman"/>
      <w:sz w:val="28"/>
    </w:rPr>
  </w:style>
  <w:style w:type="paragraph" w:customStyle="1" w:styleId="a4">
    <w:name w:val="Название главы"/>
    <w:basedOn w:val="a5"/>
    <w:autoRedefine/>
    <w:qFormat/>
    <w:rsid w:val="00E77170"/>
    <w:pPr>
      <w:numPr>
        <w:ilvl w:val="0"/>
      </w:numPr>
      <w:ind w:left="709" w:firstLine="0"/>
    </w:pPr>
  </w:style>
  <w:style w:type="paragraph" w:customStyle="1" w:styleId="a6">
    <w:name w:val="Название Пункта"/>
    <w:basedOn w:val="a5"/>
    <w:qFormat/>
    <w:rsid w:val="002A1100"/>
    <w:pPr>
      <w:numPr>
        <w:ilvl w:val="2"/>
      </w:numPr>
      <w:ind w:left="1010"/>
    </w:pPr>
  </w:style>
  <w:style w:type="paragraph" w:customStyle="1" w:styleId="a">
    <w:name w:val="Список для курсовой"/>
    <w:basedOn w:val="afd"/>
    <w:link w:val="aff2"/>
    <w:autoRedefine/>
    <w:qFormat/>
    <w:rsid w:val="00F31790"/>
    <w:pPr>
      <w:numPr>
        <w:numId w:val="1"/>
      </w:numPr>
      <w:ind w:left="0" w:firstLine="709"/>
    </w:pPr>
  </w:style>
  <w:style w:type="paragraph" w:customStyle="1" w:styleId="a3">
    <w:name w:val="Название рисунка"/>
    <w:basedOn w:val="afd"/>
    <w:autoRedefine/>
    <w:qFormat/>
    <w:rsid w:val="008C727F"/>
    <w:pPr>
      <w:numPr>
        <w:numId w:val="2"/>
      </w:numPr>
      <w:spacing w:before="240" w:line="240" w:lineRule="auto"/>
      <w:jc w:val="center"/>
    </w:pPr>
  </w:style>
  <w:style w:type="character" w:customStyle="1" w:styleId="afe">
    <w:name w:val="Текст курсовой Знак"/>
    <w:basedOn w:val="ab"/>
    <w:link w:val="afd"/>
    <w:rsid w:val="00B93005"/>
    <w:rPr>
      <w:rFonts w:ascii="Times New Roman" w:eastAsia="Times New Roman" w:hAnsi="Times New Roman" w:cs="Times New Roman"/>
      <w:color w:val="231815"/>
      <w:sz w:val="28"/>
      <w:szCs w:val="28"/>
      <w:lang w:eastAsia="ru-RU"/>
    </w:rPr>
  </w:style>
  <w:style w:type="character" w:customStyle="1" w:styleId="aff2">
    <w:name w:val="Список для курсовой Знак"/>
    <w:basedOn w:val="afe"/>
    <w:link w:val="a"/>
    <w:rsid w:val="00F31790"/>
    <w:rPr>
      <w:rFonts w:ascii="Times New Roman" w:eastAsia="Times New Roman" w:hAnsi="Times New Roman" w:cs="Times New Roman"/>
      <w:color w:val="231815"/>
      <w:sz w:val="28"/>
      <w:szCs w:val="28"/>
      <w:lang w:eastAsia="ru-RU"/>
    </w:rPr>
  </w:style>
  <w:style w:type="paragraph" w:customStyle="1" w:styleId="aff3">
    <w:name w:val="Код"/>
    <w:basedOn w:val="afd"/>
    <w:autoRedefine/>
    <w:qFormat/>
    <w:rsid w:val="008C727F"/>
    <w:pPr>
      <w:spacing w:after="300"/>
      <w:jc w:val="left"/>
    </w:pPr>
    <w:rPr>
      <w:rFonts w:ascii="Courier New" w:hAnsi="Courier New"/>
      <w:lang w:val="en-US"/>
    </w:rPr>
  </w:style>
  <w:style w:type="paragraph" w:customStyle="1" w:styleId="a2">
    <w:name w:val="Список использованных источников текст"/>
    <w:basedOn w:val="afd"/>
    <w:autoRedefine/>
    <w:qFormat/>
    <w:rsid w:val="00894669"/>
    <w:pPr>
      <w:numPr>
        <w:numId w:val="3"/>
      </w:numPr>
      <w:ind w:left="0" w:firstLine="0"/>
    </w:pPr>
    <w:rPr>
      <w:color w:val="000000" w:themeColor="text1"/>
    </w:rPr>
  </w:style>
  <w:style w:type="character" w:customStyle="1" w:styleId="13">
    <w:name w:val="Неразрешенное упоминание1"/>
    <w:basedOn w:val="ab"/>
    <w:uiPriority w:val="99"/>
    <w:semiHidden/>
    <w:unhideWhenUsed/>
    <w:rsid w:val="008C727F"/>
    <w:rPr>
      <w:color w:val="605E5C"/>
      <w:shd w:val="clear" w:color="auto" w:fill="E1DFDD"/>
    </w:rPr>
  </w:style>
  <w:style w:type="paragraph" w:styleId="aff4">
    <w:name w:val="Subtitle"/>
    <w:basedOn w:val="aa"/>
    <w:next w:val="aa"/>
    <w:link w:val="aff5"/>
    <w:uiPriority w:val="11"/>
    <w:qFormat/>
    <w:rsid w:val="008C72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5">
    <w:name w:val="Подзаголовок Знак"/>
    <w:basedOn w:val="ab"/>
    <w:link w:val="aff4"/>
    <w:uiPriority w:val="11"/>
    <w:rsid w:val="008C727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markedcontent">
    <w:name w:val="markedcontent"/>
    <w:basedOn w:val="ab"/>
    <w:rsid w:val="009056A7"/>
  </w:style>
  <w:style w:type="paragraph" w:styleId="41">
    <w:name w:val="toc 4"/>
    <w:basedOn w:val="aa"/>
    <w:next w:val="aa"/>
    <w:autoRedefine/>
    <w:uiPriority w:val="39"/>
    <w:unhideWhenUsed/>
    <w:rsid w:val="006A71D3"/>
    <w:pPr>
      <w:tabs>
        <w:tab w:val="right" w:leader="dot" w:pos="9345"/>
      </w:tabs>
      <w:spacing w:after="100"/>
      <w:ind w:left="660"/>
      <w:jc w:val="both"/>
    </w:pPr>
  </w:style>
  <w:style w:type="paragraph" w:customStyle="1" w:styleId="aff6">
    <w:name w:val="Средн"/>
    <w:basedOn w:val="afd"/>
    <w:link w:val="aff7"/>
    <w:autoRedefine/>
    <w:qFormat/>
    <w:rsid w:val="00AE05C6"/>
    <w:pPr>
      <w:jc w:val="center"/>
    </w:pPr>
  </w:style>
  <w:style w:type="character" w:styleId="HTML">
    <w:name w:val="HTML Cite"/>
    <w:basedOn w:val="ab"/>
    <w:uiPriority w:val="99"/>
    <w:semiHidden/>
    <w:unhideWhenUsed/>
    <w:rsid w:val="003217EE"/>
    <w:rPr>
      <w:i/>
      <w:iCs/>
    </w:rPr>
  </w:style>
  <w:style w:type="character" w:customStyle="1" w:styleId="aff7">
    <w:name w:val="Средн Знак"/>
    <w:basedOn w:val="afe"/>
    <w:link w:val="aff6"/>
    <w:rsid w:val="00AE05C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mw-headline">
    <w:name w:val="mw-headline"/>
    <w:basedOn w:val="ab"/>
    <w:rsid w:val="002B229B"/>
  </w:style>
  <w:style w:type="paragraph" w:customStyle="1" w:styleId="a1">
    <w:name w:val="Название Параграфы"/>
    <w:basedOn w:val="aa"/>
    <w:rsid w:val="00567330"/>
    <w:pPr>
      <w:numPr>
        <w:numId w:val="6"/>
      </w:numPr>
    </w:pPr>
  </w:style>
  <w:style w:type="paragraph" w:customStyle="1" w:styleId="aff8">
    <w:name w:val="Основной стиль"/>
    <w:basedOn w:val="aa"/>
    <w:autoRedefine/>
    <w:qFormat/>
    <w:rsid w:val="00065DD2"/>
    <w:pPr>
      <w:tabs>
        <w:tab w:val="left" w:pos="3402"/>
      </w:tabs>
      <w:spacing w:after="160" w:line="360" w:lineRule="auto"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paragraph" w:styleId="51">
    <w:name w:val="toc 5"/>
    <w:basedOn w:val="aa"/>
    <w:next w:val="aa"/>
    <w:autoRedefine/>
    <w:uiPriority w:val="39"/>
    <w:unhideWhenUsed/>
    <w:rsid w:val="0017633C"/>
    <w:pPr>
      <w:spacing w:after="100" w:line="259" w:lineRule="auto"/>
      <w:ind w:left="88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a"/>
    <w:next w:val="aa"/>
    <w:autoRedefine/>
    <w:uiPriority w:val="39"/>
    <w:unhideWhenUsed/>
    <w:rsid w:val="0017633C"/>
    <w:pPr>
      <w:spacing w:after="100"/>
      <w:ind w:left="1320"/>
    </w:pPr>
  </w:style>
  <w:style w:type="paragraph" w:styleId="61">
    <w:name w:val="toc 6"/>
    <w:basedOn w:val="aa"/>
    <w:next w:val="aa"/>
    <w:autoRedefine/>
    <w:uiPriority w:val="39"/>
    <w:unhideWhenUsed/>
    <w:rsid w:val="0017633C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17633C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17633C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2"/>
    </w:rPr>
  </w:style>
  <w:style w:type="character" w:customStyle="1" w:styleId="aff1">
    <w:name w:val="_Содержание Знак"/>
    <w:basedOn w:val="ab"/>
    <w:link w:val="aff0"/>
    <w:rsid w:val="001247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9">
    <w:name w:val="Список курсовой"/>
    <w:basedOn w:val="afd"/>
    <w:qFormat/>
    <w:rsid w:val="00C124C2"/>
  </w:style>
  <w:style w:type="paragraph" w:customStyle="1" w:styleId="14">
    <w:name w:val="Стиль1"/>
    <w:basedOn w:val="afd"/>
    <w:next w:val="aff9"/>
    <w:qFormat/>
    <w:rsid w:val="00C124C2"/>
  </w:style>
  <w:style w:type="paragraph" w:customStyle="1" w:styleId="affa">
    <w:name w:val="Источники"/>
    <w:basedOn w:val="afd"/>
    <w:next w:val="afc"/>
    <w:autoRedefine/>
    <w:qFormat/>
    <w:rsid w:val="00EC152A"/>
    <w:pPr>
      <w:spacing w:before="240"/>
      <w:jc w:val="center"/>
    </w:pPr>
    <w:rPr>
      <w:b/>
    </w:rPr>
  </w:style>
  <w:style w:type="paragraph" w:customStyle="1" w:styleId="a0">
    <w:name w:val="Списки"/>
    <w:basedOn w:val="aa"/>
    <w:link w:val="affb"/>
    <w:autoRedefine/>
    <w:qFormat/>
    <w:rsid w:val="00F31790"/>
    <w:pPr>
      <w:numPr>
        <w:numId w:val="7"/>
      </w:numPr>
      <w:spacing w:after="0" w:line="360" w:lineRule="auto"/>
      <w:ind w:left="1134"/>
      <w:jc w:val="both"/>
    </w:pPr>
    <w:rPr>
      <w:rFonts w:ascii="Times New Roman" w:hAnsi="Times New Roman"/>
      <w:sz w:val="28"/>
      <w:szCs w:val="28"/>
      <w:shd w:val="clear" w:color="auto" w:fill="FFFFFF"/>
      <w:lang w:val="en-US"/>
    </w:rPr>
  </w:style>
  <w:style w:type="character" w:customStyle="1" w:styleId="affb">
    <w:name w:val="Списки Знак"/>
    <w:basedOn w:val="ab"/>
    <w:link w:val="a0"/>
    <w:rsid w:val="00F3179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7">
    <w:name w:val="Главы"/>
    <w:next w:val="aa"/>
    <w:autoRedefine/>
    <w:qFormat/>
    <w:rsid w:val="00F31790"/>
    <w:pPr>
      <w:widowControl w:val="0"/>
      <w:numPr>
        <w:numId w:val="8"/>
      </w:numPr>
      <w:spacing w:after="0" w:line="240" w:lineRule="auto"/>
      <w:ind w:left="851" w:right="-922" w:hanging="14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8">
    <w:name w:val="параграфы"/>
    <w:basedOn w:val="a7"/>
    <w:autoRedefine/>
    <w:qFormat/>
    <w:rsid w:val="00F31790"/>
    <w:pPr>
      <w:numPr>
        <w:ilvl w:val="1"/>
      </w:numPr>
      <w:ind w:left="851" w:right="-2" w:hanging="142"/>
    </w:pPr>
    <w:rPr>
      <w:rFonts w:eastAsiaTheme="minorHAnsi" w:cstheme="minorBidi"/>
      <w:color w:val="111111"/>
      <w:szCs w:val="28"/>
      <w:lang w:eastAsia="en-US"/>
    </w:rPr>
  </w:style>
  <w:style w:type="paragraph" w:customStyle="1" w:styleId="a9">
    <w:name w:val="пункты"/>
    <w:basedOn w:val="a8"/>
    <w:autoRedefine/>
    <w:qFormat/>
    <w:rsid w:val="00F31790"/>
    <w:pPr>
      <w:numPr>
        <w:ilvl w:val="2"/>
      </w:numPr>
      <w:spacing w:after="240"/>
      <w:ind w:left="851" w:hanging="142"/>
    </w:pPr>
    <w:rPr>
      <w:rFonts w:eastAsia="Times New Roman" w:cs="Times New Roman"/>
      <w:lang w:eastAsia="ru-RU"/>
    </w:rPr>
  </w:style>
  <w:style w:type="paragraph" w:styleId="affc">
    <w:name w:val="Body Text"/>
    <w:basedOn w:val="aa"/>
    <w:link w:val="affd"/>
    <w:uiPriority w:val="99"/>
    <w:unhideWhenUsed/>
    <w:rsid w:val="006F4488"/>
    <w:pPr>
      <w:spacing w:after="120"/>
    </w:pPr>
    <w:rPr>
      <w:rFonts w:ascii="Times New Roman" w:hAnsi="Times New Roman"/>
      <w:sz w:val="28"/>
    </w:rPr>
  </w:style>
  <w:style w:type="character" w:customStyle="1" w:styleId="affd">
    <w:name w:val="Основной текст Знак"/>
    <w:basedOn w:val="ab"/>
    <w:link w:val="affc"/>
    <w:uiPriority w:val="99"/>
    <w:rsid w:val="006F44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92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8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22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73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&#1053;&#1072;&#1089;&#1090;&#1088;&#1072;&#1080;&#1074;&#1072;&#1077;&#1084;&#1099;&#1077;%20&#1096;&#1072;&#1073;&#1083;&#1086;&#1085;&#1099;%20Office\kursovaya__kop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4A86-B6AC-4AE2-B6BC-E8A035B1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kursovaya__kopia</Template>
  <TotalTime>2</TotalTime>
  <Pages>9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Андрей</dc:creator>
  <cp:keywords/>
  <dc:description/>
  <cp:lastModifiedBy>Полина Волченко</cp:lastModifiedBy>
  <cp:revision>3</cp:revision>
  <cp:lastPrinted>2022-06-05T19:36:00Z</cp:lastPrinted>
  <dcterms:created xsi:type="dcterms:W3CDTF">2023-04-24T07:50:00Z</dcterms:created>
  <dcterms:modified xsi:type="dcterms:W3CDTF">2023-04-24T07:51:00Z</dcterms:modified>
</cp:coreProperties>
</file>